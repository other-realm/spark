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49D" w:rsidRDefault="002F049D" w:rsidP="00853821">
      <w:r w:rsidRPr="00853821">
        <w:rPr>
          <w:noProof/>
        </w:rPr>
        <mc:AlternateContent>
          <mc:Choice Requires="wps">
            <w:drawing>
              <wp:anchor distT="0" distB="0" distL="114300" distR="114300" simplePos="0" relativeHeight="251668480" behindDoc="0" locked="0" layoutInCell="1" allowOverlap="1" wp14:anchorId="4394457A" wp14:editId="2A3A2932">
                <wp:simplePos x="0" y="0"/>
                <wp:positionH relativeFrom="column">
                  <wp:posOffset>160934</wp:posOffset>
                </wp:positionH>
                <wp:positionV relativeFrom="paragraph">
                  <wp:posOffset>-1830</wp:posOffset>
                </wp:positionV>
                <wp:extent cx="9134475" cy="343815"/>
                <wp:effectExtent l="0" t="0" r="0" b="0"/>
                <wp:wrapNone/>
                <wp:docPr id="51" name="TextBox 13"/>
                <wp:cNvGraphicFramePr/>
                <a:graphic xmlns:a="http://schemas.openxmlformats.org/drawingml/2006/main">
                  <a:graphicData uri="http://schemas.microsoft.com/office/word/2010/wordprocessingShape">
                    <wps:wsp>
                      <wps:cNvSpPr/>
                      <wps:spPr>
                        <a:xfrm>
                          <a:off x="0" y="0"/>
                          <a:ext cx="9134475" cy="343815"/>
                        </a:xfrm>
                        <a:prstGeom prst="rect">
                          <a:avLst/>
                        </a:prstGeom>
                        <a:noFill/>
                        <a:ln w="0">
                          <a:noFill/>
                        </a:ln>
                      </wps:spPr>
                      <wps:style>
                        <a:lnRef idx="0">
                          <a:scrgbClr r="0" g="0" b="0"/>
                        </a:lnRef>
                        <a:fillRef idx="0">
                          <a:scrgbClr r="0" g="0" b="0"/>
                        </a:fillRef>
                        <a:effectRef idx="0">
                          <a:scrgbClr r="0" g="0" b="0"/>
                        </a:effectRef>
                        <a:fontRef idx="minor"/>
                      </wps:style>
                      <wps:txbx>
                        <w:txbxContent>
                          <w:p w:rsidR="00853821" w:rsidRDefault="00BD7069" w:rsidP="00853821">
                            <w:pPr>
                              <w:pStyle w:val="NormalWeb"/>
                              <w:spacing w:before="0" w:after="0"/>
                            </w:pPr>
                            <w:r>
                              <w:rPr>
                                <w:rFonts w:cstheme="minorBidi"/>
                                <w:color w:val="000000"/>
                                <w:kern w:val="24"/>
                                <w:sz w:val="36"/>
                                <w:szCs w:val="36"/>
                              </w:rPr>
                              <w:t xml:space="preserve">One Page </w:t>
                            </w:r>
                            <w:r w:rsidR="00853821">
                              <w:rPr>
                                <w:rFonts w:cstheme="minorBidi"/>
                                <w:color w:val="000000"/>
                                <w:kern w:val="24"/>
                                <w:sz w:val="36"/>
                                <w:szCs w:val="36"/>
                              </w:rPr>
                              <w:t xml:space="preserve">Business </w:t>
                            </w:r>
                            <w:r w:rsidR="005E0510">
                              <w:rPr>
                                <w:rFonts w:cstheme="minorBidi"/>
                                <w:color w:val="000000"/>
                                <w:kern w:val="24"/>
                                <w:sz w:val="36"/>
                                <w:szCs w:val="36"/>
                              </w:rPr>
                              <w:t>Overview</w:t>
                            </w:r>
                            <w:r w:rsidR="00853821">
                              <w:rPr>
                                <w:rFonts w:cstheme="minorBidi"/>
                                <w:color w:val="000000"/>
                                <w:kern w:val="24"/>
                                <w:sz w:val="36"/>
                                <w:szCs w:val="36"/>
                              </w:rPr>
                              <w:t xml:space="preserve"> for</w:t>
                            </w:r>
                            <w:r w:rsidR="00B64B85">
                              <w:rPr>
                                <w:rFonts w:cstheme="minorBidi"/>
                                <w:color w:val="000000"/>
                                <w:kern w:val="24"/>
                                <w:sz w:val="36"/>
                                <w:szCs w:val="36"/>
                              </w:rPr>
                              <w:t xml:space="preserve"> </w:t>
                            </w:r>
                            <w:r w:rsidR="0008758F">
                              <w:rPr>
                                <w:rFonts w:cstheme="minorBidi"/>
                                <w:color w:val="000000"/>
                                <w:kern w:val="24"/>
                                <w:sz w:val="36"/>
                                <w:szCs w:val="36"/>
                                <w:u w:val="single"/>
                              </w:rPr>
                              <w:t>The Other Re</w:t>
                            </w:r>
                            <w:r w:rsidR="00215AD2">
                              <w:rPr>
                                <w:rFonts w:cstheme="minorBidi"/>
                                <w:color w:val="000000"/>
                                <w:kern w:val="24"/>
                                <w:sz w:val="36"/>
                                <w:szCs w:val="36"/>
                                <w:u w:val="single"/>
                              </w:rPr>
                              <w:t>alm</w:t>
                            </w:r>
                            <w:r w:rsidR="00F72CB5">
                              <w:rPr>
                                <w:rFonts w:cstheme="minorBidi"/>
                                <w:color w:val="000000"/>
                                <w:kern w:val="24"/>
                                <w:sz w:val="36"/>
                                <w:szCs w:val="36"/>
                              </w:rPr>
                              <w:tab/>
                            </w:r>
                            <w:r w:rsidR="00F72CB5">
                              <w:rPr>
                                <w:rFonts w:cstheme="minorBidi"/>
                                <w:color w:val="000000"/>
                                <w:kern w:val="24"/>
                                <w:sz w:val="36"/>
                                <w:szCs w:val="36"/>
                              </w:rPr>
                              <w:tab/>
                              <w:t>Date</w:t>
                            </w:r>
                            <w:r w:rsidR="00853821">
                              <w:rPr>
                                <w:rFonts w:cstheme="minorBidi"/>
                                <w:color w:val="000000"/>
                                <w:kern w:val="24"/>
                                <w:sz w:val="36"/>
                                <w:szCs w:val="36"/>
                              </w:rPr>
                              <w:t xml:space="preserve">: </w:t>
                            </w:r>
                            <w:r w:rsidR="003230C3" w:rsidRPr="00215AD2">
                              <w:rPr>
                                <w:rFonts w:cstheme="minorBidi"/>
                                <w:color w:val="000000"/>
                                <w:kern w:val="24"/>
                                <w:sz w:val="36"/>
                                <w:szCs w:val="36"/>
                                <w:u w:val="single"/>
                              </w:rPr>
                              <w:t>202</w:t>
                            </w:r>
                            <w:r w:rsidR="00215AD2">
                              <w:rPr>
                                <w:rFonts w:cstheme="minorBidi"/>
                                <w:color w:val="000000"/>
                                <w:kern w:val="24"/>
                                <w:sz w:val="36"/>
                                <w:szCs w:val="36"/>
                                <w:u w:val="single"/>
                              </w:rPr>
                              <w:t>3</w:t>
                            </w:r>
                            <w:r w:rsidR="00B64B85" w:rsidRPr="00215AD2">
                              <w:rPr>
                                <w:rFonts w:cstheme="minorBidi"/>
                                <w:color w:val="000000"/>
                                <w:kern w:val="24"/>
                                <w:sz w:val="36"/>
                                <w:szCs w:val="36"/>
                                <w:u w:val="single"/>
                              </w:rPr>
                              <w:t>-</w:t>
                            </w:r>
                            <w:r w:rsidR="003230C3" w:rsidRPr="00215AD2">
                              <w:rPr>
                                <w:rFonts w:cstheme="minorBidi"/>
                                <w:color w:val="000000"/>
                                <w:kern w:val="24"/>
                                <w:sz w:val="36"/>
                                <w:szCs w:val="36"/>
                                <w:u w:val="single"/>
                              </w:rPr>
                              <w:t>0</w:t>
                            </w:r>
                            <w:r w:rsidR="00215AD2">
                              <w:rPr>
                                <w:rFonts w:cstheme="minorBidi"/>
                                <w:color w:val="000000"/>
                                <w:kern w:val="24"/>
                                <w:sz w:val="36"/>
                                <w:szCs w:val="36"/>
                                <w:u w:val="single"/>
                              </w:rPr>
                              <w:t>8</w:t>
                            </w:r>
                            <w:r w:rsidR="00B64B85" w:rsidRPr="00215AD2">
                              <w:rPr>
                                <w:rFonts w:cstheme="minorBidi"/>
                                <w:color w:val="000000"/>
                                <w:kern w:val="24"/>
                                <w:sz w:val="36"/>
                                <w:szCs w:val="36"/>
                                <w:u w:val="single"/>
                              </w:rPr>
                              <w:t>-</w:t>
                            </w:r>
                            <w:r w:rsidR="00D147D6">
                              <w:rPr>
                                <w:rFonts w:cstheme="minorBidi"/>
                                <w:color w:val="000000"/>
                                <w:kern w:val="24"/>
                                <w:sz w:val="36"/>
                                <w:szCs w:val="36"/>
                                <w:u w:val="single"/>
                              </w:rPr>
                              <w:t>09</w:t>
                            </w:r>
                          </w:p>
                        </w:txbxContent>
                      </wps:txbx>
                      <wps:bodyPr lIns="90000" tIns="45000" rIns="90000" bIns="45000" anchor="t">
                        <a:noAutofit/>
                      </wps:bodyPr>
                    </wps:wsp>
                  </a:graphicData>
                </a:graphic>
                <wp14:sizeRelH relativeFrom="margin">
                  <wp14:pctWidth>0</wp14:pctWidth>
                </wp14:sizeRelH>
                <wp14:sizeRelV relativeFrom="margin">
                  <wp14:pctHeight>0</wp14:pctHeight>
                </wp14:sizeRelV>
              </wp:anchor>
            </w:drawing>
          </mc:Choice>
          <mc:Fallback>
            <w:pict>
              <v:rect id="TextBox 13" o:spid="_x0000_s1026" style="position:absolute;margin-left:12.65pt;margin-top:-.15pt;width:719.25pt;height:2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" filled="f" stroked="f" strokeweight="0">
                <v:textbox inset="2.5mm,1.25mm,2.5mm,1.25mm">
                  <w:txbxContent>
                    <w:p w:rsidR="00853821" w:rsidRDefault="00BD7069" w:rsidP="00853821">
                      <w:pPr>
                        <w:pStyle w:val="NormalWeb"/>
                        <w:spacing w:before="0" w:after="0"/>
                      </w:pPr>
                      <w:r>
                        <w:rPr>
                          <w:rFonts w:cstheme="minorBidi"/>
                          <w:color w:val="000000"/>
                          <w:kern w:val="24"/>
                          <w:sz w:val="36"/>
                          <w:szCs w:val="36"/>
                        </w:rPr>
                        <w:t xml:space="preserve">One Page </w:t>
                      </w:r>
                      <w:r w:rsidR="00853821">
                        <w:rPr>
                          <w:rFonts w:cstheme="minorBidi"/>
                          <w:color w:val="000000"/>
                          <w:kern w:val="24"/>
                          <w:sz w:val="36"/>
                          <w:szCs w:val="36"/>
                        </w:rPr>
                        <w:t xml:space="preserve">Business </w:t>
                      </w:r>
                      <w:r w:rsidR="005E0510">
                        <w:rPr>
                          <w:rFonts w:cstheme="minorBidi"/>
                          <w:color w:val="000000"/>
                          <w:kern w:val="24"/>
                          <w:sz w:val="36"/>
                          <w:szCs w:val="36"/>
                        </w:rPr>
                        <w:t>Overview</w:t>
                      </w:r>
                      <w:r w:rsidR="00853821">
                        <w:rPr>
                          <w:rFonts w:cstheme="minorBidi"/>
                          <w:color w:val="000000"/>
                          <w:kern w:val="24"/>
                          <w:sz w:val="36"/>
                          <w:szCs w:val="36"/>
                        </w:rPr>
                        <w:t xml:space="preserve"> for</w:t>
                      </w:r>
                      <w:r w:rsidR="00B64B85">
                        <w:rPr>
                          <w:rFonts w:cstheme="minorBidi"/>
                          <w:color w:val="000000"/>
                          <w:kern w:val="24"/>
                          <w:sz w:val="36"/>
                          <w:szCs w:val="36"/>
                        </w:rPr>
                        <w:t xml:space="preserve"> </w:t>
                      </w:r>
                      <w:r w:rsidR="0008758F">
                        <w:rPr>
                          <w:rFonts w:cstheme="minorBidi"/>
                          <w:color w:val="000000"/>
                          <w:kern w:val="24"/>
                          <w:sz w:val="36"/>
                          <w:szCs w:val="36"/>
                          <w:u w:val="single"/>
                        </w:rPr>
                        <w:t>The Other Re</w:t>
                      </w:r>
                      <w:r w:rsidR="00215AD2">
                        <w:rPr>
                          <w:rFonts w:cstheme="minorBidi"/>
                          <w:color w:val="000000"/>
                          <w:kern w:val="24"/>
                          <w:sz w:val="36"/>
                          <w:szCs w:val="36"/>
                          <w:u w:val="single"/>
                        </w:rPr>
                        <w:t>alm</w:t>
                      </w:r>
                      <w:r w:rsidR="00F72CB5">
                        <w:rPr>
                          <w:rFonts w:cstheme="minorBidi"/>
                          <w:color w:val="000000"/>
                          <w:kern w:val="24"/>
                          <w:sz w:val="36"/>
                          <w:szCs w:val="36"/>
                        </w:rPr>
                        <w:tab/>
                      </w:r>
                      <w:r w:rsidR="00F72CB5">
                        <w:rPr>
                          <w:rFonts w:cstheme="minorBidi"/>
                          <w:color w:val="000000"/>
                          <w:kern w:val="24"/>
                          <w:sz w:val="36"/>
                          <w:szCs w:val="36"/>
                        </w:rPr>
                        <w:tab/>
                        <w:t>Date</w:t>
                      </w:r>
                      <w:r w:rsidR="00853821">
                        <w:rPr>
                          <w:rFonts w:cstheme="minorBidi"/>
                          <w:color w:val="000000"/>
                          <w:kern w:val="24"/>
                          <w:sz w:val="36"/>
                          <w:szCs w:val="36"/>
                        </w:rPr>
                        <w:t xml:space="preserve">: </w:t>
                      </w:r>
                      <w:r w:rsidR="003230C3" w:rsidRPr="00215AD2">
                        <w:rPr>
                          <w:rFonts w:cstheme="minorBidi"/>
                          <w:color w:val="000000"/>
                          <w:kern w:val="24"/>
                          <w:sz w:val="36"/>
                          <w:szCs w:val="36"/>
                          <w:u w:val="single"/>
                        </w:rPr>
                        <w:t>202</w:t>
                      </w:r>
                      <w:r w:rsidR="00215AD2">
                        <w:rPr>
                          <w:rFonts w:cstheme="minorBidi"/>
                          <w:color w:val="000000"/>
                          <w:kern w:val="24"/>
                          <w:sz w:val="36"/>
                          <w:szCs w:val="36"/>
                          <w:u w:val="single"/>
                        </w:rPr>
                        <w:t>3</w:t>
                      </w:r>
                      <w:r w:rsidR="00B64B85" w:rsidRPr="00215AD2">
                        <w:rPr>
                          <w:rFonts w:cstheme="minorBidi"/>
                          <w:color w:val="000000"/>
                          <w:kern w:val="24"/>
                          <w:sz w:val="36"/>
                          <w:szCs w:val="36"/>
                          <w:u w:val="single"/>
                        </w:rPr>
                        <w:t>-</w:t>
                      </w:r>
                      <w:r w:rsidR="003230C3" w:rsidRPr="00215AD2">
                        <w:rPr>
                          <w:rFonts w:cstheme="minorBidi"/>
                          <w:color w:val="000000"/>
                          <w:kern w:val="24"/>
                          <w:sz w:val="36"/>
                          <w:szCs w:val="36"/>
                          <w:u w:val="single"/>
                        </w:rPr>
                        <w:t>0</w:t>
                      </w:r>
                      <w:r w:rsidR="00215AD2">
                        <w:rPr>
                          <w:rFonts w:cstheme="minorBidi"/>
                          <w:color w:val="000000"/>
                          <w:kern w:val="24"/>
                          <w:sz w:val="36"/>
                          <w:szCs w:val="36"/>
                          <w:u w:val="single"/>
                        </w:rPr>
                        <w:t>8</w:t>
                      </w:r>
                      <w:r w:rsidR="00B64B85" w:rsidRPr="00215AD2">
                        <w:rPr>
                          <w:rFonts w:cstheme="minorBidi"/>
                          <w:color w:val="000000"/>
                          <w:kern w:val="24"/>
                          <w:sz w:val="36"/>
                          <w:szCs w:val="36"/>
                          <w:u w:val="single"/>
                        </w:rPr>
                        <w:t>-</w:t>
                      </w:r>
                      <w:r w:rsidR="00D147D6">
                        <w:rPr>
                          <w:rFonts w:cstheme="minorBidi"/>
                          <w:color w:val="000000"/>
                          <w:kern w:val="24"/>
                          <w:sz w:val="36"/>
                          <w:szCs w:val="36"/>
                          <w:u w:val="single"/>
                        </w:rPr>
                        <w:t>09</w:t>
                      </w:r>
                    </w:p>
                  </w:txbxContent>
                </v:textbox>
              </v:rect>
            </w:pict>
          </mc:Fallback>
        </mc:AlternateContent>
      </w:r>
    </w:p>
    <w:tbl>
      <w:tblPr>
        <w:tblStyle w:val="TableGrid"/>
        <w:tblpPr w:leftFromText="14" w:rightFromText="14" w:vertAnchor="page" w:horzAnchor="page" w:tblpX="8223" w:tblpY="635"/>
        <w:tblW w:w="0" w:type="auto"/>
        <w:tblLayout w:type="fixed"/>
        <w:tblCellMar>
          <w:left w:w="0" w:type="dxa"/>
          <w:right w:w="0" w:type="dxa"/>
        </w:tblCellMar>
        <w:tblLook w:val="04A0" w:firstRow="1" w:lastRow="0" w:firstColumn="1" w:lastColumn="0" w:noHBand="0" w:noVBand="1"/>
      </w:tblPr>
      <w:tblGrid>
        <w:gridCol w:w="4082"/>
      </w:tblGrid>
      <w:tr w:rsidR="00023592" w:rsidRPr="002E7DDB" w:rsidTr="00C761FD">
        <w:tc>
          <w:tcPr>
            <w:tcW w:w="4082" w:type="dxa"/>
          </w:tcPr>
          <w:p w:rsidR="00023592" w:rsidRDefault="00023592" w:rsidP="00C761FD">
            <w:pPr>
              <w:pStyle w:val="Heading2"/>
              <w:framePr w:hSpace="0" w:wrap="auto" w:vAnchor="margin" w:hAnchor="text" w:xAlign="left" w:yAlign="inline"/>
            </w:pPr>
            <w:r>
              <w:t>Customer</w:t>
            </w:r>
          </w:p>
        </w:tc>
      </w:tr>
      <w:tr w:rsidR="00023592" w:rsidTr="00C761FD">
        <w:trPr>
          <w:trHeight w:val="276"/>
        </w:trPr>
        <w:tc>
          <w:tcPr>
            <w:tcW w:w="4082" w:type="dxa"/>
            <w:vMerge w:val="restart"/>
          </w:tcPr>
          <w:p w:rsidR="00901556" w:rsidRPr="008417F5" w:rsidRDefault="00901556" w:rsidP="00C761FD">
            <w:pPr>
              <w:pStyle w:val="Bulletins"/>
              <w:framePr w:hSpace="0" w:wrap="auto" w:vAnchor="margin" w:hAnchor="text" w:xAlign="left" w:yAlign="inline"/>
              <w:numPr>
                <w:ilvl w:val="0"/>
                <w:numId w:val="0"/>
              </w:numPr>
              <w:ind w:left="144" w:hanging="144"/>
              <w:rPr>
                <w:i/>
              </w:rPr>
            </w:pPr>
            <w:r w:rsidRPr="008417F5">
              <w:rPr>
                <w:i/>
              </w:rPr>
              <w:t xml:space="preserve">(In order of </w:t>
            </w:r>
            <w:proofErr w:type="spellStart"/>
            <w:r w:rsidRPr="008417F5">
              <w:rPr>
                <w:i/>
              </w:rPr>
              <w:t>rollout</w:t>
            </w:r>
            <w:r w:rsidR="00FE29BF">
              <w:rPr>
                <w:i/>
              </w:rPr>
              <w:t>,</w:t>
            </w:r>
            <w:r w:rsidR="00FE29BF">
              <w:rPr>
                <w:b/>
                <w:i/>
              </w:rPr>
              <w:t>bold</w:t>
            </w:r>
            <w:proofErr w:type="spellEnd"/>
            <w:r w:rsidR="00FE29BF">
              <w:rPr>
                <w:i/>
              </w:rPr>
              <w:t xml:space="preserve"> </w:t>
            </w:r>
            <w:r w:rsidR="0064666E">
              <w:rPr>
                <w:i/>
              </w:rPr>
              <w:t xml:space="preserve">is </w:t>
            </w:r>
            <w:r w:rsidR="00FE29BF">
              <w:rPr>
                <w:i/>
              </w:rPr>
              <w:t xml:space="preserve">current </w:t>
            </w:r>
            <w:r w:rsidR="0064666E">
              <w:rPr>
                <w:i/>
              </w:rPr>
              <w:t>target</w:t>
            </w:r>
            <w:r w:rsidRPr="008417F5">
              <w:rPr>
                <w:i/>
              </w:rPr>
              <w:t>)</w:t>
            </w:r>
          </w:p>
          <w:p w:rsidR="00017A61" w:rsidRPr="00017A61" w:rsidRDefault="00F30505" w:rsidP="00C761FD">
            <w:pPr>
              <w:pStyle w:val="Bulletins"/>
              <w:framePr w:hSpace="0" w:wrap="auto" w:vAnchor="margin" w:hAnchor="text" w:xAlign="left" w:yAlign="inline"/>
              <w:rPr>
                <w:b/>
              </w:rPr>
            </w:pPr>
            <w:r w:rsidRPr="00FE29BF">
              <w:rPr>
                <w:b/>
              </w:rPr>
              <w:t>End consumers with abnormal gait</w:t>
            </w:r>
            <w:r w:rsidR="006E2FC6">
              <w:rPr>
                <w:b/>
              </w:rPr>
              <w:t xml:space="preserve"> </w:t>
            </w:r>
            <w:r w:rsidR="006E2FC6" w:rsidRPr="006E2FC6">
              <w:rPr>
                <w:b/>
              </w:rPr>
              <w:sym w:font="Wingdings" w:char="F0E0"/>
            </w:r>
            <w:r w:rsidR="003F34A1">
              <w:br/>
              <w:t>–</w:t>
            </w:r>
            <w:r w:rsidR="00122F79">
              <w:t>MVP is</w:t>
            </w:r>
            <w:r w:rsidR="003F34A1">
              <w:t xml:space="preserve"> </w:t>
            </w:r>
            <w:r w:rsidR="000E1DEF">
              <w:t>small scale</w:t>
            </w:r>
            <w:r w:rsidR="008128FD">
              <w:t>,</w:t>
            </w:r>
            <w:r w:rsidR="000E1DEF">
              <w:t xml:space="preserve"> largely </w:t>
            </w:r>
            <w:r w:rsidR="00122F79">
              <w:t>manual constructed shoe</w:t>
            </w:r>
            <w:r w:rsidR="00C831F1">
              <w:t>, primarily for people with hemiparesis</w:t>
            </w:r>
          </w:p>
          <w:p w:rsidR="00A01F42" w:rsidRDefault="00A01F42" w:rsidP="00C761FD">
            <w:pPr>
              <w:pStyle w:val="Bulletins"/>
              <w:framePr w:hSpace="0" w:wrap="auto" w:vAnchor="margin" w:hAnchor="text" w:xAlign="left" w:yAlign="inline"/>
            </w:pPr>
            <w:r>
              <w:t>Anyone who wants their own, unique style</w:t>
            </w:r>
          </w:p>
          <w:p w:rsidR="00BB39C3" w:rsidRDefault="00BB39C3" w:rsidP="00C761FD">
            <w:pPr>
              <w:pStyle w:val="Bulletins"/>
              <w:framePr w:hSpace="0" w:wrap="auto" w:vAnchor="margin" w:hAnchor="text" w:xAlign="left" w:yAlign="inline"/>
            </w:pPr>
            <w:r>
              <w:t>Therapy clinics</w:t>
            </w:r>
          </w:p>
          <w:p w:rsidR="00BB39C3" w:rsidRDefault="00901556" w:rsidP="00C761FD">
            <w:pPr>
              <w:pStyle w:val="Bulletins"/>
              <w:framePr w:hSpace="0" w:wrap="auto" w:vAnchor="margin" w:hAnchor="text" w:xAlign="left" w:yAlign="inline"/>
            </w:pPr>
            <w:r>
              <w:t>Shoe stores</w:t>
            </w:r>
          </w:p>
        </w:tc>
      </w:tr>
      <w:tr w:rsidR="00023592" w:rsidTr="00C761FD">
        <w:trPr>
          <w:trHeight w:val="377"/>
        </w:trPr>
        <w:tc>
          <w:tcPr>
            <w:tcW w:w="4082" w:type="dxa"/>
            <w:vMerge/>
          </w:tcPr>
          <w:p w:rsidR="00023592" w:rsidRDefault="00023592" w:rsidP="00C761FD">
            <w:pPr>
              <w:pStyle w:val="Bulletins"/>
              <w:framePr w:hSpace="0" w:wrap="auto" w:vAnchor="margin" w:hAnchor="text" w:xAlign="left" w:yAlign="inline"/>
            </w:pPr>
          </w:p>
        </w:tc>
      </w:tr>
      <w:tr w:rsidR="00023592" w:rsidTr="00C761FD">
        <w:trPr>
          <w:trHeight w:val="610"/>
        </w:trPr>
        <w:tc>
          <w:tcPr>
            <w:tcW w:w="4082" w:type="dxa"/>
            <w:vMerge/>
          </w:tcPr>
          <w:p w:rsidR="00023592" w:rsidRDefault="00023592" w:rsidP="00C761FD">
            <w:pPr>
              <w:pStyle w:val="Bulletins"/>
              <w:framePr w:hSpace="0" w:wrap="auto" w:vAnchor="margin" w:hAnchor="text" w:xAlign="left" w:yAlign="inline"/>
            </w:pPr>
          </w:p>
        </w:tc>
      </w:tr>
      <w:tr w:rsidR="00023592" w:rsidRPr="008C1DD2" w:rsidTr="00C761FD">
        <w:trPr>
          <w:trHeight w:val="322"/>
        </w:trPr>
        <w:tc>
          <w:tcPr>
            <w:tcW w:w="4082" w:type="dxa"/>
            <w:vMerge/>
          </w:tcPr>
          <w:p w:rsidR="00023592" w:rsidRPr="008C1DD2" w:rsidRDefault="00023592" w:rsidP="00C761FD">
            <w:pPr>
              <w:pStyle w:val="Bulletins"/>
              <w:framePr w:hSpace="0" w:wrap="auto" w:vAnchor="margin" w:hAnchor="text" w:xAlign="left" w:yAlign="inline"/>
            </w:pPr>
          </w:p>
        </w:tc>
      </w:tr>
      <w:tr w:rsidR="00023592" w:rsidTr="00C761FD">
        <w:trPr>
          <w:trHeight w:val="276"/>
        </w:trPr>
        <w:tc>
          <w:tcPr>
            <w:tcW w:w="4082" w:type="dxa"/>
            <w:vMerge/>
          </w:tcPr>
          <w:p w:rsidR="00023592" w:rsidRDefault="00023592" w:rsidP="00C761FD">
            <w:pPr>
              <w:pStyle w:val="Bulletins"/>
              <w:framePr w:hSpace="0" w:wrap="auto" w:vAnchor="margin" w:hAnchor="text" w:xAlign="left" w:yAlign="inline"/>
            </w:pPr>
          </w:p>
        </w:tc>
      </w:tr>
      <w:tr w:rsidR="00023592" w:rsidRPr="002E7DDB" w:rsidTr="00C761FD">
        <w:tc>
          <w:tcPr>
            <w:tcW w:w="4082" w:type="dxa"/>
          </w:tcPr>
          <w:p w:rsidR="00023592" w:rsidRDefault="00023592" w:rsidP="00C761FD">
            <w:pPr>
              <w:pStyle w:val="Heading2"/>
              <w:framePr w:hSpace="0" w:wrap="auto" w:vAnchor="margin" w:hAnchor="text" w:xAlign="left" w:yAlign="inline"/>
            </w:pPr>
            <w:r>
              <w:t>Competition/Collaboration</w:t>
            </w:r>
          </w:p>
        </w:tc>
      </w:tr>
      <w:tr w:rsidR="00023592" w:rsidTr="00C761FD">
        <w:trPr>
          <w:trHeight w:val="1595"/>
        </w:trPr>
        <w:tc>
          <w:tcPr>
            <w:tcW w:w="4082" w:type="dxa"/>
          </w:tcPr>
          <w:p w:rsidR="00E15D76" w:rsidRDefault="00BB7DD9" w:rsidP="00C761FD">
            <w:pPr>
              <w:pStyle w:val="Bulletins"/>
              <w:framePr w:hSpace="0" w:wrap="auto" w:vAnchor="margin" w:hAnchor="text" w:xAlign="left" w:yAlign="inline"/>
            </w:pPr>
            <w:r>
              <w:t xml:space="preserve">There is a large number of shoe manufactures, obviously, </w:t>
            </w:r>
            <w:r w:rsidR="00C11797">
              <w:t>and many (Nike, Adidas</w:t>
            </w:r>
            <w:r w:rsidR="000D0760">
              <w:t>, etc.)</w:t>
            </w:r>
            <w:r w:rsidR="00C11797">
              <w:t xml:space="preserve">, </w:t>
            </w:r>
            <w:r w:rsidR="00741AE0">
              <w:t>have 3D printed shoes with some customization options already on the market</w:t>
            </w:r>
          </w:p>
          <w:p w:rsidR="000D0760" w:rsidRDefault="009D2228" w:rsidP="00C761FD">
            <w:pPr>
              <w:pStyle w:val="Bulletins"/>
              <w:framePr w:hSpace="0" w:wrap="auto" w:vAnchor="margin" w:hAnchor="text" w:xAlign="left" w:yAlign="inline"/>
            </w:pPr>
            <w:r>
              <w:t>However, few if any</w:t>
            </w:r>
            <w:r w:rsidR="000231E0">
              <w:t>,</w:t>
            </w:r>
            <w:r>
              <w:t xml:space="preserve"> are</w:t>
            </w:r>
            <w:r w:rsidR="000D0760">
              <w:t xml:space="preserve"> not </w:t>
            </w:r>
            <w:r w:rsidR="00460676">
              <w:t xml:space="preserve">in the medical sector </w:t>
            </w:r>
            <w:r w:rsidR="00DB66DD">
              <w:t xml:space="preserve">or intended for people with gait concerns </w:t>
            </w:r>
            <w:r w:rsidR="00460676">
              <w:t>and the extent to their customization is still very limited.</w:t>
            </w:r>
          </w:p>
          <w:p w:rsidR="00023592" w:rsidRDefault="00857272" w:rsidP="00C761FD">
            <w:pPr>
              <w:pStyle w:val="Bulletins"/>
              <w:framePr w:hSpace="0" w:wrap="auto" w:vAnchor="margin" w:hAnchor="text" w:xAlign="left" w:yAlign="inline"/>
            </w:pPr>
            <w:r>
              <w:t>There are brace manufactures (</w:t>
            </w:r>
            <w:r w:rsidR="009D0CE1">
              <w:t xml:space="preserve">ex. </w:t>
            </w:r>
            <w:r>
              <w:t>Hanger</w:t>
            </w:r>
            <w:r w:rsidR="009D0CE1">
              <w:t xml:space="preserve">), but they are largely </w:t>
            </w:r>
            <w:r w:rsidR="00D03D59">
              <w:t>starting with existing shoes</w:t>
            </w:r>
            <w:r w:rsidR="00F957CC">
              <w:t xml:space="preserve"> and building awkward braces to fit them</w:t>
            </w:r>
            <w:r w:rsidR="000231E0">
              <w:t xml:space="preserve"> that restrict foot control and therefore balance</w:t>
            </w:r>
          </w:p>
          <w:p w:rsidR="00023592" w:rsidRDefault="002203A2" w:rsidP="00C761FD">
            <w:pPr>
              <w:pStyle w:val="Bulletins"/>
              <w:framePr w:hSpace="0" w:wrap="auto" w:vAnchor="margin" w:hAnchor="text" w:xAlign="left" w:yAlign="inline"/>
            </w:pPr>
            <w:r>
              <w:t xml:space="preserve">By working with existing clinics and stores, </w:t>
            </w:r>
            <w:r w:rsidR="002A491B">
              <w:t>develop a partner</w:t>
            </w:r>
            <w:r w:rsidR="007020AC">
              <w:t>ship where they do the fitting</w:t>
            </w:r>
            <w:r w:rsidR="002A491B">
              <w:t xml:space="preserve"> and we do the tech</w:t>
            </w:r>
          </w:p>
          <w:p w:rsidR="00C4731A" w:rsidRDefault="00D55801" w:rsidP="00C761FD">
            <w:pPr>
              <w:pStyle w:val="Bulletins"/>
              <w:framePr w:hSpace="0" w:wrap="auto" w:vAnchor="margin" w:hAnchor="text" w:xAlign="left" w:yAlign="inline"/>
            </w:pPr>
            <w:hyperlink r:id="rId7" w:history="1">
              <w:r w:rsidR="00C4731A" w:rsidRPr="00C4731A">
                <w:rPr>
                  <w:rStyle w:val="Hyperlink"/>
                </w:rPr>
                <w:t>Research done by my participation in the I-Cor</w:t>
              </w:r>
              <w:r w:rsidR="00AB4F03">
                <w:rPr>
                  <w:rStyle w:val="Hyperlink"/>
                </w:rPr>
                <w:t>p program in the spring of 2022</w:t>
              </w:r>
            </w:hyperlink>
          </w:p>
          <w:p w:rsidR="00C4731A" w:rsidRDefault="00452B09" w:rsidP="00C761FD">
            <w:pPr>
              <w:pStyle w:val="Bulletins"/>
              <w:framePr w:hSpace="0" w:wrap="auto" w:vAnchor="margin" w:hAnchor="text" w:xAlign="left" w:yAlign="inline"/>
            </w:pPr>
            <w:r w:rsidRPr="00452B09">
              <w:t>Look into whether it makes sense to partner with the Footwear Distributors &amp; Retailers of America (FDRA)</w:t>
            </w:r>
            <w:r w:rsidR="005C557F">
              <w:t xml:space="preserve"> or another distribution/promotion partner</w:t>
            </w:r>
            <w:r w:rsidRPr="00452B09">
              <w:t>.</w:t>
            </w:r>
          </w:p>
        </w:tc>
      </w:tr>
      <w:tr w:rsidR="00B92FD4" w:rsidTr="00C761FD">
        <w:trPr>
          <w:trHeight w:val="367"/>
        </w:trPr>
        <w:tc>
          <w:tcPr>
            <w:tcW w:w="4082" w:type="dxa"/>
          </w:tcPr>
          <w:p w:rsidR="00B92FD4" w:rsidRDefault="00B92FD4" w:rsidP="00C761FD">
            <w:pPr>
              <w:pStyle w:val="Heading2"/>
              <w:framePr w:hSpace="0" w:wrap="auto" w:vAnchor="margin" w:hAnchor="text" w:xAlign="left" w:yAlign="inline"/>
            </w:pPr>
            <w:r>
              <w:t>Governance/HR</w:t>
            </w:r>
          </w:p>
        </w:tc>
      </w:tr>
      <w:tr w:rsidR="005B26E2" w:rsidTr="00C761FD">
        <w:trPr>
          <w:trHeight w:val="367"/>
        </w:trPr>
        <w:tc>
          <w:tcPr>
            <w:tcW w:w="4082" w:type="dxa"/>
          </w:tcPr>
          <w:p w:rsidR="005B26E2" w:rsidRDefault="00DF4568" w:rsidP="00C761FD">
            <w:pPr>
              <w:pStyle w:val="Bulletins"/>
              <w:framePr w:hSpace="0" w:wrap="auto" w:vAnchor="margin" w:hAnchor="text" w:xAlign="left" w:yAlign="inline"/>
            </w:pPr>
            <w:r>
              <w:t xml:space="preserve">See: </w:t>
            </w:r>
            <w:hyperlink r:id="rId8" w:history="1">
              <w:r w:rsidRPr="009A0D6F">
                <w:rPr>
                  <w:rStyle w:val="Hyperlink"/>
                </w:rPr>
                <w:t>https://www.otherrealm.org/governance</w:t>
              </w:r>
            </w:hyperlink>
          </w:p>
          <w:p w:rsidR="00DF4568" w:rsidRDefault="003351E9" w:rsidP="00C761FD">
            <w:pPr>
              <w:pStyle w:val="Bulletins"/>
              <w:framePr w:hSpace="0" w:wrap="auto" w:vAnchor="margin" w:hAnchor="text" w:xAlign="left" w:yAlign="inline"/>
            </w:pPr>
            <w:r>
              <w:t xml:space="preserve">Generally, </w:t>
            </w:r>
            <w:r w:rsidR="009F6C58">
              <w:t xml:space="preserve">the plan is to be highly heterarchically collaborative and all </w:t>
            </w:r>
            <w:r w:rsidR="00905489">
              <w:t>share in the joys and pains of starting a business</w:t>
            </w:r>
          </w:p>
        </w:tc>
      </w:tr>
    </w:tbl>
    <w:tbl>
      <w:tblPr>
        <w:tblStyle w:val="TableGrid"/>
        <w:tblpPr w:leftFromText="187" w:rightFromText="187" w:vertAnchor="page" w:horzAnchor="page" w:tblpX="12307" w:tblpY="631"/>
        <w:tblW w:w="0" w:type="auto"/>
        <w:tblLayout w:type="fixed"/>
        <w:tblCellMar>
          <w:left w:w="0" w:type="dxa"/>
          <w:right w:w="0" w:type="dxa"/>
        </w:tblCellMar>
        <w:tblLook w:val="04A0" w:firstRow="1" w:lastRow="0" w:firstColumn="1" w:lastColumn="0" w:noHBand="0" w:noVBand="1"/>
      </w:tblPr>
      <w:tblGrid>
        <w:gridCol w:w="3460"/>
      </w:tblGrid>
      <w:tr w:rsidR="00A87F81" w:rsidRPr="00F32A6F" w:rsidTr="00AE0E27">
        <w:trPr>
          <w:trHeight w:val="355"/>
        </w:trPr>
        <w:tc>
          <w:tcPr>
            <w:tcW w:w="3460" w:type="dxa"/>
          </w:tcPr>
          <w:p w:rsidR="00A87F81" w:rsidRPr="00F32A6F" w:rsidRDefault="00A87F81" w:rsidP="00AE0E27">
            <w:pPr>
              <w:pStyle w:val="Heading2"/>
              <w:framePr w:hSpace="0" w:wrap="auto" w:vAnchor="margin" w:hAnchor="text" w:xAlign="left" w:yAlign="inline"/>
            </w:pPr>
            <w:r>
              <w:t>Income Structure</w:t>
            </w:r>
          </w:p>
        </w:tc>
      </w:tr>
      <w:tr w:rsidR="00A87F81" w:rsidTr="00AE0E27">
        <w:trPr>
          <w:trHeight w:val="1697"/>
        </w:trPr>
        <w:tc>
          <w:tcPr>
            <w:tcW w:w="3460" w:type="dxa"/>
            <w:vMerge w:val="restart"/>
          </w:tcPr>
          <w:p w:rsidR="00CD38BC" w:rsidRPr="00CD38BC" w:rsidRDefault="00CD38BC" w:rsidP="00AE0E27">
            <w:pPr>
              <w:pStyle w:val="Bulletins"/>
              <w:framePr w:hSpace="0" w:wrap="auto" w:vAnchor="margin" w:hAnchor="text" w:xAlign="left" w:yAlign="inline"/>
              <w:numPr>
                <w:ilvl w:val="0"/>
                <w:numId w:val="0"/>
              </w:numPr>
              <w:ind w:left="144" w:hanging="144"/>
              <w:rPr>
                <w:i/>
              </w:rPr>
            </w:pPr>
            <w:r>
              <w:rPr>
                <w:i/>
              </w:rPr>
              <w:t>(Very rough numbers</w:t>
            </w:r>
            <w:r w:rsidR="00D84F5A">
              <w:rPr>
                <w:i/>
              </w:rPr>
              <w:t xml:space="preserve">; </w:t>
            </w:r>
            <w:r w:rsidR="00011893">
              <w:rPr>
                <w:i/>
              </w:rPr>
              <w:t>for MVP</w:t>
            </w:r>
            <w:r>
              <w:rPr>
                <w:i/>
              </w:rPr>
              <w:t>)</w:t>
            </w:r>
          </w:p>
          <w:p w:rsidR="007020AC" w:rsidRDefault="007020AC" w:rsidP="00AE0E27">
            <w:pPr>
              <w:pStyle w:val="Bulletins"/>
              <w:framePr w:hSpace="0" w:wrap="auto" w:vAnchor="margin" w:hAnchor="text" w:xAlign="left" w:yAlign="inline"/>
            </w:pPr>
            <w:r>
              <w:t>Initially the price</w:t>
            </w:r>
            <w:r w:rsidR="00461CCB">
              <w:t xml:space="preserve"> will probably be in the $150-3</w:t>
            </w:r>
            <w:r>
              <w:t>50</w:t>
            </w:r>
            <w:r w:rsidR="00461CCB">
              <w:t xml:space="preserve"> range</w:t>
            </w:r>
          </w:p>
          <w:p w:rsidR="00461CCB" w:rsidRDefault="00461CCB" w:rsidP="00AE0E27">
            <w:pPr>
              <w:pStyle w:val="Bulletins"/>
              <w:framePr w:hSpace="0" w:wrap="auto" w:vAnchor="margin" w:hAnchor="text" w:xAlign="left" w:yAlign="inline"/>
            </w:pPr>
            <w:r>
              <w:t>While on the high end of the</w:t>
            </w:r>
            <w:r w:rsidR="006831A9">
              <w:t xml:space="preserve"> average shoe, almost all</w:t>
            </w:r>
            <w:r w:rsidR="00D1360A">
              <w:t xml:space="preserve"> somewhat</w:t>
            </w:r>
            <w:r w:rsidR="006831A9">
              <w:t xml:space="preserve"> </w:t>
            </w:r>
            <w:r w:rsidR="006831A9">
              <w:rPr>
                <w:i/>
              </w:rPr>
              <w:t>custom</w:t>
            </w:r>
            <w:r w:rsidR="006831A9">
              <w:t xml:space="preserve"> shoes are at least double that, </w:t>
            </w:r>
            <w:r w:rsidR="006B274A">
              <w:t xml:space="preserve">and for truly </w:t>
            </w:r>
            <w:r w:rsidR="00F232B8">
              <w:t>one-off</w:t>
            </w:r>
            <w:r w:rsidR="006B274A">
              <w:t>, in the range of 10x that.</w:t>
            </w:r>
          </w:p>
          <w:p w:rsidR="00A87F81" w:rsidRDefault="006B274A" w:rsidP="00AE0E27">
            <w:pPr>
              <w:pStyle w:val="Bulletins"/>
              <w:framePr w:hSpace="0" w:wrap="auto" w:vAnchor="margin" w:hAnchor="text" w:xAlign="left" w:yAlign="inline"/>
            </w:pPr>
            <w:r>
              <w:t>Once the manufacturing process has begun to be optimized</w:t>
            </w:r>
            <w:r w:rsidR="00004054">
              <w:t xml:space="preserve"> and automated</w:t>
            </w:r>
            <w:r>
              <w:t xml:space="preserve">, </w:t>
            </w:r>
            <w:r w:rsidR="00C61760">
              <w:t>the price will almost certainly go down</w:t>
            </w:r>
            <w:r w:rsidR="00004054">
              <w:t xml:space="preserve"> </w:t>
            </w:r>
            <w:r w:rsidR="00BB3F0B">
              <w:t>as</w:t>
            </w:r>
            <w:r w:rsidR="00004054">
              <w:t xml:space="preserve"> the quantity </w:t>
            </w:r>
            <w:r w:rsidR="00BB3F0B">
              <w:t xml:space="preserve">produced </w:t>
            </w:r>
            <w:r w:rsidR="00004054">
              <w:t>go</w:t>
            </w:r>
            <w:r w:rsidR="00BB3F0B">
              <w:t>es</w:t>
            </w:r>
            <w:r w:rsidR="00004054">
              <w:t xml:space="preserve"> up</w:t>
            </w:r>
            <w:r w:rsidR="00C61760">
              <w:t xml:space="preserve">.  </w:t>
            </w:r>
          </w:p>
          <w:p w:rsidR="001D685E" w:rsidRDefault="00C17A78" w:rsidP="00A079D9">
            <w:pPr>
              <w:pStyle w:val="Bulletins"/>
              <w:framePr w:hSpace="0" w:wrap="auto" w:vAnchor="margin" w:hAnchor="text" w:xAlign="left" w:yAlign="inline"/>
            </w:pPr>
            <w:r>
              <w:t xml:space="preserve">Once initially operational, </w:t>
            </w:r>
            <w:r w:rsidR="001D685E">
              <w:t xml:space="preserve">Expected </w:t>
            </w:r>
            <w:r w:rsidR="003C590F">
              <w:t>10-</w:t>
            </w:r>
            <w:r w:rsidR="0047524B">
              <w:t>30</w:t>
            </w:r>
            <w:r w:rsidR="003C590F">
              <w:t xml:space="preserve"> shoes a day</w:t>
            </w:r>
            <w:r w:rsidR="00B95918">
              <w:t xml:space="preserve"> (Work 5 D/W)</w:t>
            </w:r>
            <w:r w:rsidR="003C590F">
              <w:t xml:space="preserve"> to begin with, $100 profit per shoe,</w:t>
            </w:r>
            <w:r w:rsidR="004B7E8B">
              <w:t xml:space="preserve"> $1000-$</w:t>
            </w:r>
            <w:r w:rsidR="0047524B">
              <w:t>30</w:t>
            </w:r>
            <w:r w:rsidR="004B7E8B">
              <w:t xml:space="preserve">00/day; </w:t>
            </w:r>
            <w:r w:rsidR="00BF0EFE">
              <w:t>50-15</w:t>
            </w:r>
            <w:r w:rsidR="00424865">
              <w:t xml:space="preserve">0 shoes a week, </w:t>
            </w:r>
            <w:r w:rsidR="00E921BA">
              <w:t>$</w:t>
            </w:r>
            <w:r w:rsidR="00BF0EFE">
              <w:t>5</w:t>
            </w:r>
            <w:r w:rsidR="00424865">
              <w:t>000</w:t>
            </w:r>
            <w:r w:rsidR="00BF0EFE">
              <w:t>-15</w:t>
            </w:r>
            <w:r w:rsidR="00E921BA">
              <w:t xml:space="preserve">,000/week; </w:t>
            </w:r>
            <w:r w:rsidR="00A079D9">
              <w:t>~</w:t>
            </w:r>
            <w:r w:rsidR="00B4616D">
              <w:t>$</w:t>
            </w:r>
            <w:r w:rsidR="00A079D9">
              <w:t>26</w:t>
            </w:r>
            <w:r w:rsidR="00263678">
              <w:t>0</w:t>
            </w:r>
            <w:r w:rsidR="004B3D8B">
              <w:t>,</w:t>
            </w:r>
            <w:r w:rsidR="00325CE4">
              <w:t>000</w:t>
            </w:r>
            <w:r w:rsidR="00B4616D">
              <w:t>-</w:t>
            </w:r>
            <w:r w:rsidR="004731A4">
              <w:t>$</w:t>
            </w:r>
            <w:r w:rsidR="00A079D9">
              <w:t>78</w:t>
            </w:r>
            <w:r w:rsidR="004B3D8B">
              <w:t>0,000</w:t>
            </w:r>
            <w:r w:rsidR="00B95918">
              <w:t>/year</w:t>
            </w:r>
          </w:p>
        </w:tc>
      </w:tr>
      <w:tr w:rsidR="00A87F81" w:rsidTr="00AE0E27">
        <w:trPr>
          <w:trHeight w:val="401"/>
        </w:trPr>
        <w:tc>
          <w:tcPr>
            <w:tcW w:w="3460" w:type="dxa"/>
            <w:vMerge/>
          </w:tcPr>
          <w:p w:rsidR="00A87F81" w:rsidRDefault="00A87F81" w:rsidP="00AE0E27">
            <w:pPr>
              <w:pStyle w:val="Bulletins"/>
              <w:framePr w:hSpace="0" w:wrap="auto" w:vAnchor="margin" w:hAnchor="text" w:xAlign="left" w:yAlign="inline"/>
            </w:pPr>
          </w:p>
        </w:tc>
      </w:tr>
      <w:tr w:rsidR="00A87F81" w:rsidTr="00AE0E27">
        <w:trPr>
          <w:trHeight w:val="774"/>
        </w:trPr>
        <w:tc>
          <w:tcPr>
            <w:tcW w:w="3460" w:type="dxa"/>
            <w:vMerge/>
          </w:tcPr>
          <w:p w:rsidR="00A87F81" w:rsidRDefault="00A87F81" w:rsidP="00AE0E27">
            <w:pPr>
              <w:pStyle w:val="Bulletins"/>
              <w:framePr w:hSpace="0" w:wrap="auto" w:vAnchor="margin" w:hAnchor="text" w:xAlign="left" w:yAlign="inline"/>
            </w:pPr>
          </w:p>
        </w:tc>
      </w:tr>
      <w:tr w:rsidR="00A87F81" w:rsidRPr="002248E8" w:rsidTr="00AE0E27">
        <w:trPr>
          <w:trHeight w:val="392"/>
        </w:trPr>
        <w:tc>
          <w:tcPr>
            <w:tcW w:w="3460" w:type="dxa"/>
          </w:tcPr>
          <w:p w:rsidR="00A87F81" w:rsidRPr="002248E8" w:rsidRDefault="00A87F81" w:rsidP="00AE0E27">
            <w:pPr>
              <w:pStyle w:val="Heading2"/>
              <w:framePr w:hSpace="0" w:wrap="auto" w:vAnchor="margin" w:hAnchor="text" w:xAlign="left" w:yAlign="inline"/>
            </w:pPr>
            <w:r>
              <w:t>Expenses</w:t>
            </w:r>
          </w:p>
        </w:tc>
      </w:tr>
      <w:tr w:rsidR="00A87F81" w:rsidTr="00AE0E27">
        <w:trPr>
          <w:trHeight w:val="1546"/>
        </w:trPr>
        <w:tc>
          <w:tcPr>
            <w:tcW w:w="3460" w:type="dxa"/>
          </w:tcPr>
          <w:p w:rsidR="00A87F81" w:rsidRDefault="00C30F97" w:rsidP="00AE0E27">
            <w:pPr>
              <w:pStyle w:val="Bulletins"/>
              <w:framePr w:hSpace="0" w:wrap="auto" w:vAnchor="margin" w:hAnchor="text" w:xAlign="left" w:yAlign="inline"/>
            </w:pPr>
            <w:r>
              <w:t xml:space="preserve">Land/manufacturing space </w:t>
            </w:r>
            <w:r w:rsidR="00690573">
              <w:t>$</w:t>
            </w:r>
            <w:r>
              <w:t>400,000-</w:t>
            </w:r>
            <w:r w:rsidR="00583C16">
              <w:t>$</w:t>
            </w:r>
            <w:r>
              <w:t>1,</w:t>
            </w:r>
            <w:r w:rsidR="00273310">
              <w:t>0</w:t>
            </w:r>
            <w:r>
              <w:t>00,000+</w:t>
            </w:r>
            <w:r w:rsidR="00690573">
              <w:t xml:space="preserve"> – one time</w:t>
            </w:r>
          </w:p>
          <w:p w:rsidR="00273310" w:rsidRDefault="00D515E7" w:rsidP="00AE0E27">
            <w:pPr>
              <w:pStyle w:val="Bulletins"/>
              <w:framePr w:hSpace="0" w:wrap="auto" w:vAnchor="margin" w:hAnchor="text" w:xAlign="left" w:yAlign="inline"/>
            </w:pPr>
            <w:r>
              <w:t>Machines</w:t>
            </w:r>
            <w:r w:rsidR="00C94595">
              <w:t xml:space="preserve"> (3D printers, etc.)</w:t>
            </w:r>
            <w:r>
              <w:t>:</w:t>
            </w:r>
            <w:r w:rsidR="00273310">
              <w:t xml:space="preserve"> $</w:t>
            </w:r>
            <w:r w:rsidR="00717354">
              <w:t>100,000-$1,000,000</w:t>
            </w:r>
            <w:r w:rsidR="000B24B4">
              <w:t>/</w:t>
            </w:r>
            <w:r w:rsidR="00717354">
              <w:t xml:space="preserve"> one time</w:t>
            </w:r>
          </w:p>
          <w:p w:rsidR="00C30F97" w:rsidRDefault="00C30F97" w:rsidP="00AE0E27">
            <w:pPr>
              <w:pStyle w:val="Bulletins"/>
              <w:framePr w:hSpace="0" w:wrap="auto" w:vAnchor="margin" w:hAnchor="text" w:xAlign="left" w:yAlign="inline"/>
            </w:pPr>
            <w:r>
              <w:t>Payroll</w:t>
            </w:r>
            <w:r w:rsidR="00690573">
              <w:t xml:space="preserve"> $70K</w:t>
            </w:r>
            <w:r w:rsidR="00780F45">
              <w:t>-</w:t>
            </w:r>
            <w:r w:rsidR="00866BC2">
              <w:t>$</w:t>
            </w:r>
            <w:r w:rsidR="00583C16">
              <w:t>10</w:t>
            </w:r>
            <w:r w:rsidR="00690573">
              <w:t>0K</w:t>
            </w:r>
            <w:r w:rsidR="00004169">
              <w:t xml:space="preserve"> per </w:t>
            </w:r>
            <w:r w:rsidR="00AB5FA8">
              <w:t>3</w:t>
            </w:r>
            <w:r w:rsidR="00C07425">
              <w:t>-6</w:t>
            </w:r>
            <w:r w:rsidR="00004169">
              <w:t>p</w:t>
            </w:r>
            <w:r w:rsidR="006E2FC6">
              <w:t>eo</w:t>
            </w:r>
            <w:r w:rsidR="000470A4">
              <w:t xml:space="preserve">.  </w:t>
            </w:r>
            <w:r w:rsidR="00C17A78">
              <w:t>$2</w:t>
            </w:r>
            <w:r w:rsidR="00AB5FA8">
              <w:t>1</w:t>
            </w:r>
            <w:r w:rsidR="00866BC2">
              <w:t xml:space="preserve">0K to </w:t>
            </w:r>
            <w:r w:rsidR="00780F45">
              <w:t>$6</w:t>
            </w:r>
            <w:r w:rsidR="00583C16">
              <w:t>0</w:t>
            </w:r>
            <w:r w:rsidR="001D685E">
              <w:t>0K</w:t>
            </w:r>
            <w:r w:rsidR="00C07425">
              <w:t>/Y</w:t>
            </w:r>
            <w:r w:rsidR="00CB0A9D">
              <w:t>ear</w:t>
            </w:r>
            <w:r w:rsidR="00004169">
              <w:t xml:space="preserve"> total</w:t>
            </w:r>
          </w:p>
          <w:p w:rsidR="001D685E" w:rsidRDefault="002658A0" w:rsidP="00AE0E27">
            <w:pPr>
              <w:pStyle w:val="Bulletins"/>
              <w:framePr w:hSpace="0" w:wrap="auto" w:vAnchor="margin" w:hAnchor="text" w:xAlign="left" w:yAlign="inline"/>
            </w:pPr>
            <w:r>
              <w:t xml:space="preserve">Material costs, likely </w:t>
            </w:r>
            <w:r w:rsidR="00B0128A">
              <w:t>$</w:t>
            </w:r>
            <w:r>
              <w:t>25</w:t>
            </w:r>
            <w:r w:rsidR="00B0128A">
              <w:t>~</w:t>
            </w:r>
            <w:r w:rsidR="00AB5FA8">
              <w:t>75</w:t>
            </w:r>
            <w:r w:rsidR="00B0128A">
              <w:t>/item</w:t>
            </w:r>
            <w:r w:rsidR="001C5019">
              <w:t>, accounted for in the income section</w:t>
            </w:r>
          </w:p>
          <w:p w:rsidR="00E5214A" w:rsidRDefault="008F03BE" w:rsidP="00AE0E27">
            <w:pPr>
              <w:pStyle w:val="Bulletins"/>
              <w:framePr w:hSpace="0" w:wrap="auto" w:vAnchor="margin" w:hAnchor="text" w:xAlign="left" w:yAlign="inline"/>
            </w:pPr>
            <w:r>
              <w:t>Utilities-$10</w:t>
            </w:r>
            <w:r w:rsidR="00B0042A">
              <w:t>00-$2</w:t>
            </w:r>
            <w:r>
              <w:t>000/m</w:t>
            </w:r>
            <w:r w:rsidR="00C40319">
              <w:t>;$12K</w:t>
            </w:r>
            <w:r w:rsidR="00B0042A">
              <w:t>-$24</w:t>
            </w:r>
            <w:r w:rsidR="007F2BBA">
              <w:t>K/</w:t>
            </w:r>
            <w:r w:rsidR="0027372F">
              <w:t>Y</w:t>
            </w:r>
            <w:r w:rsidR="00CB0A9D">
              <w:t>ear</w:t>
            </w:r>
          </w:p>
          <w:p w:rsidR="00A11C3B" w:rsidRDefault="008F1F16" w:rsidP="00AE0E27">
            <w:pPr>
              <w:pStyle w:val="Bulletins"/>
              <w:framePr w:hSpace="0" w:wrap="auto" w:vAnchor="margin" w:hAnchor="text" w:xAlign="left" w:yAlign="inline"/>
            </w:pPr>
            <w:r>
              <w:t>Testing equipment - $</w:t>
            </w:r>
            <w:r w:rsidR="00C07425">
              <w:t>5k-</w:t>
            </w:r>
            <w:r>
              <w:t>50</w:t>
            </w:r>
            <w:r w:rsidR="00C07425">
              <w:t>k</w:t>
            </w:r>
            <w:r w:rsidR="000470A4">
              <w:t>/one time</w:t>
            </w:r>
          </w:p>
          <w:p w:rsidR="00570187" w:rsidRDefault="004543EA" w:rsidP="00D84F5A">
            <w:pPr>
              <w:pStyle w:val="Bulletins"/>
              <w:framePr w:hSpace="0" w:wrap="auto" w:vAnchor="margin" w:hAnchor="text" w:xAlign="left" w:yAlign="inline"/>
            </w:pPr>
            <w:r>
              <w:t xml:space="preserve">Other </w:t>
            </w:r>
            <w:r w:rsidR="00A11C3B">
              <w:t xml:space="preserve">reoccurring </w:t>
            </w:r>
            <w:r>
              <w:t>expense are likely to consist of legal fees, taxes, partnership payouts</w:t>
            </w:r>
            <w:r w:rsidR="00273310">
              <w:t xml:space="preserve">, marketing, </w:t>
            </w:r>
            <w:r w:rsidR="00717354">
              <w:t>shop upkeep</w:t>
            </w:r>
            <w:r w:rsidR="000317CD">
              <w:t xml:space="preserve"> ~$25K-$50K</w:t>
            </w:r>
            <w:r w:rsidR="00C07425">
              <w:t>/Y</w:t>
            </w:r>
            <w:r w:rsidR="00CB0A9D">
              <w:t>ear</w:t>
            </w:r>
          </w:p>
        </w:tc>
      </w:tr>
    </w:tbl>
    <w:tbl>
      <w:tblPr>
        <w:tblStyle w:val="TableGrid"/>
        <w:tblpPr w:leftFromText="14" w:rightFromText="14" w:vertAnchor="page" w:horzAnchor="page" w:tblpX="102" w:tblpY="635"/>
        <w:tblW w:w="0" w:type="auto"/>
        <w:tblLayout w:type="fixed"/>
        <w:tblCellMar>
          <w:left w:w="0" w:type="dxa"/>
          <w:right w:w="0" w:type="dxa"/>
        </w:tblCellMar>
        <w:tblLook w:val="04A0" w:firstRow="1" w:lastRow="0" w:firstColumn="1" w:lastColumn="0" w:noHBand="0" w:noVBand="1"/>
      </w:tblPr>
      <w:tblGrid>
        <w:gridCol w:w="3695"/>
      </w:tblGrid>
      <w:tr w:rsidR="00B804E8" w:rsidTr="00C761FD">
        <w:trPr>
          <w:trHeight w:val="304"/>
        </w:trPr>
        <w:tc>
          <w:tcPr>
            <w:tcW w:w="3695" w:type="dxa"/>
          </w:tcPr>
          <w:p w:rsidR="00B804E8" w:rsidRDefault="00B804E8" w:rsidP="00C761FD">
            <w:pPr>
              <w:pStyle w:val="Heading2"/>
              <w:framePr w:hSpace="0" w:wrap="auto" w:vAnchor="margin" w:hAnchor="text" w:xAlign="left" w:yAlign="inline"/>
            </w:pPr>
            <w:r>
              <w:t>Product</w:t>
            </w:r>
            <w:r w:rsidR="00655617">
              <w:t>s</w:t>
            </w:r>
          </w:p>
        </w:tc>
      </w:tr>
      <w:tr w:rsidR="00B804E8" w:rsidTr="00C761FD">
        <w:trPr>
          <w:trHeight w:val="1094"/>
        </w:trPr>
        <w:tc>
          <w:tcPr>
            <w:tcW w:w="3695" w:type="dxa"/>
          </w:tcPr>
          <w:p w:rsidR="00B804E8" w:rsidRDefault="00B804E8" w:rsidP="00C761FD">
            <w:pPr>
              <w:pStyle w:val="Bulletins"/>
              <w:framePr w:hSpace="0" w:wrap="auto" w:vAnchor="margin" w:hAnchor="text" w:xAlign="left" w:yAlign="inline"/>
            </w:pPr>
            <w:r>
              <w:t>3D Printed Custom Shoes</w:t>
            </w:r>
          </w:p>
          <w:p w:rsidR="00874B13" w:rsidRDefault="00211D19" w:rsidP="003D4F6C">
            <w:pPr>
              <w:pStyle w:val="Bulletins"/>
              <w:framePr w:hSpace="0" w:wrap="auto" w:vAnchor="margin" w:hAnchor="text" w:xAlign="left" w:yAlign="inline"/>
            </w:pPr>
            <w:r>
              <w:t>A system</w:t>
            </w:r>
            <w:r w:rsidR="00B804E8">
              <w:t xml:space="preserve"> to make the design of said shoes simple and intuitive</w:t>
            </w:r>
            <w:r w:rsidR="00604B07">
              <w:t xml:space="preserve"> and as fast a turnaround time as possible</w:t>
            </w:r>
            <w:r w:rsidR="009A5078">
              <w:t xml:space="preserve"> (</w:t>
            </w:r>
            <w:r w:rsidR="00FD3A72">
              <w:t xml:space="preserve">The goal is for </w:t>
            </w:r>
            <w:r w:rsidR="00B11091">
              <w:t xml:space="preserve">someone </w:t>
            </w:r>
            <w:r w:rsidR="00FD3A72">
              <w:t>to be able to</w:t>
            </w:r>
            <w:r w:rsidR="00B11091">
              <w:t xml:space="preserve"> go in, have their foot and gait </w:t>
            </w:r>
            <w:r w:rsidR="00F0640A">
              <w:t>recorded</w:t>
            </w:r>
            <w:r w:rsidR="00B11091">
              <w:t xml:space="preserve">, </w:t>
            </w:r>
            <w:r w:rsidR="00CF3619">
              <w:t>&amp; walk out with a</w:t>
            </w:r>
            <w:r w:rsidR="00F0640A">
              <w:t xml:space="preserve"> new</w:t>
            </w:r>
            <w:r w:rsidR="00CF3619">
              <w:t xml:space="preserve"> </w:t>
            </w:r>
            <w:r w:rsidR="00B11091">
              <w:t>pair of shoes the same day)</w:t>
            </w:r>
          </w:p>
          <w:p w:rsidR="00874B13" w:rsidRPr="00C72C47" w:rsidRDefault="00BE4C8B" w:rsidP="00704316">
            <w:pPr>
              <w:pStyle w:val="Bulletins"/>
              <w:framePr w:hSpace="0" w:wrap="auto" w:vAnchor="margin" w:hAnchor="text" w:xAlign="left" w:yAlign="inline"/>
            </w:pPr>
            <w:r>
              <w:t xml:space="preserve">Adaptive </w:t>
            </w:r>
            <w:r w:rsidR="00F50AD8">
              <w:t xml:space="preserve">material </w:t>
            </w:r>
            <w:r>
              <w:t>that can</w:t>
            </w:r>
            <w:r w:rsidR="009A5078">
              <w:t xml:space="preserve"> programmatically </w:t>
            </w:r>
            <w:r w:rsidR="004564C8">
              <w:t>change</w:t>
            </w:r>
            <w:r w:rsidR="00F50AD8">
              <w:t xml:space="preserve"> form</w:t>
            </w:r>
            <w:r w:rsidR="004564C8">
              <w:t xml:space="preserve"> through targeted </w:t>
            </w:r>
            <w:r w:rsidR="00F82C06">
              <w:t>excitation</w:t>
            </w:r>
            <w:r w:rsidR="00704316">
              <w:t xml:space="preserve"> (solenoidal, thermal, mechanical</w:t>
            </w:r>
            <w:r w:rsidR="00806916">
              <w:t>, ex.</w:t>
            </w:r>
            <w:r w:rsidR="00704316">
              <w:t>)</w:t>
            </w:r>
            <w:r w:rsidR="00B82D5E">
              <w:t xml:space="preserve">, enabling dynamic mold making and </w:t>
            </w:r>
            <w:r w:rsidR="00B724E4">
              <w:t>a range of other uses</w:t>
            </w:r>
            <w:r w:rsidR="00F82C06">
              <w:t xml:space="preserve"> </w:t>
            </w:r>
          </w:p>
        </w:tc>
      </w:tr>
      <w:tr w:rsidR="00B804E8" w:rsidTr="00C761FD">
        <w:trPr>
          <w:trHeight w:val="320"/>
        </w:trPr>
        <w:tc>
          <w:tcPr>
            <w:tcW w:w="3695" w:type="dxa"/>
          </w:tcPr>
          <w:p w:rsidR="00B804E8" w:rsidRDefault="00B804E8" w:rsidP="00C761FD">
            <w:pPr>
              <w:pStyle w:val="Heading2"/>
              <w:framePr w:hSpace="0" w:wrap="auto" w:vAnchor="margin" w:hAnchor="text" w:xAlign="left" w:yAlign="inline"/>
            </w:pPr>
            <w:r>
              <w:t>Initial Steps</w:t>
            </w:r>
          </w:p>
        </w:tc>
      </w:tr>
      <w:tr w:rsidR="00B804E8" w:rsidTr="00C761FD">
        <w:trPr>
          <w:trHeight w:val="1833"/>
        </w:trPr>
        <w:tc>
          <w:tcPr>
            <w:tcW w:w="3695" w:type="dxa"/>
            <w:vMerge w:val="restart"/>
            <w:tcBorders>
              <w:bottom w:val="single" w:sz="4" w:space="0" w:color="auto"/>
            </w:tcBorders>
          </w:tcPr>
          <w:p w:rsidR="00B511DE" w:rsidRDefault="00B511DE" w:rsidP="00C761FD">
            <w:pPr>
              <w:pStyle w:val="done"/>
              <w:framePr w:hSpace="0" w:wrap="auto" w:vAnchor="margin" w:hAnchor="text" w:xAlign="left" w:yAlign="inline"/>
              <w:numPr>
                <w:ilvl w:val="0"/>
                <w:numId w:val="0"/>
              </w:numPr>
              <w:ind w:left="144" w:hanging="144"/>
            </w:pPr>
            <w:r>
              <w:t>Complete:</w:t>
            </w:r>
          </w:p>
          <w:p w:rsidR="00B804E8" w:rsidRDefault="00D55801" w:rsidP="00C761FD">
            <w:pPr>
              <w:pStyle w:val="done"/>
              <w:framePr w:hSpace="0" w:wrap="auto" w:vAnchor="margin" w:hAnchor="text" w:xAlign="left" w:yAlign="inline"/>
            </w:pPr>
            <w:hyperlink r:id="rId9" w:history="1">
              <w:r w:rsidR="00655617" w:rsidRPr="00B9441D">
                <w:rPr>
                  <w:rStyle w:val="Hyperlink"/>
                </w:rPr>
                <w:t>Create a basic proof-of-</w:t>
              </w:r>
              <w:r w:rsidR="002B2F97" w:rsidRPr="00B9441D">
                <w:rPr>
                  <w:rStyle w:val="Hyperlink"/>
                </w:rPr>
                <w:t xml:space="preserve">principle </w:t>
              </w:r>
              <w:r w:rsidR="00655617" w:rsidRPr="00B9441D">
                <w:rPr>
                  <w:rStyle w:val="Hyperlink"/>
                </w:rPr>
                <w:t>3D printed shoe</w:t>
              </w:r>
            </w:hyperlink>
          </w:p>
          <w:p w:rsidR="00B9441D" w:rsidRDefault="00D55801" w:rsidP="00C761FD">
            <w:pPr>
              <w:pStyle w:val="done"/>
              <w:framePr w:hSpace="0" w:wrap="auto" w:vAnchor="margin" w:hAnchor="text" w:xAlign="left" w:yAlign="inline"/>
            </w:pPr>
            <w:hyperlink r:id="rId10" w:history="1">
              <w:r w:rsidR="00B9441D" w:rsidRPr="006276F2">
                <w:rPr>
                  <w:rStyle w:val="Hyperlink"/>
                </w:rPr>
                <w:t>Create a not-really-parametric CAD model of a shoe</w:t>
              </w:r>
              <w:r w:rsidR="00F0542A">
                <w:rPr>
                  <w:rStyle w:val="Hyperlink"/>
                </w:rPr>
                <w:t>,</w:t>
              </w:r>
              <w:r w:rsidR="00B9441D" w:rsidRPr="006276F2">
                <w:rPr>
                  <w:rStyle w:val="Hyperlink"/>
                </w:rPr>
                <w:t xml:space="preserve"> for 3D printing</w:t>
              </w:r>
              <w:r w:rsidR="00F0542A">
                <w:rPr>
                  <w:rStyle w:val="Hyperlink"/>
                </w:rPr>
                <w:t>,</w:t>
              </w:r>
              <w:r w:rsidR="00B9441D" w:rsidRPr="006276F2">
                <w:rPr>
                  <w:rStyle w:val="Hyperlink"/>
                </w:rPr>
                <w:t xml:space="preserve"> in Blender</w:t>
              </w:r>
            </w:hyperlink>
          </w:p>
          <w:p w:rsidR="00C67B24" w:rsidRDefault="00D55801" w:rsidP="00C761FD">
            <w:pPr>
              <w:pStyle w:val="done"/>
              <w:framePr w:hSpace="0" w:wrap="auto" w:vAnchor="margin" w:hAnchor="text" w:xAlign="left" w:yAlign="inline"/>
            </w:pPr>
            <w:hyperlink r:id="rId11" w:history="1">
              <w:r w:rsidR="00696E9B" w:rsidRPr="00696E9B">
                <w:rPr>
                  <w:rStyle w:val="Hyperlink"/>
                </w:rPr>
                <w:t>Create a concept drawing CAD model of a shoe for 3D printing in Blender</w:t>
              </w:r>
            </w:hyperlink>
          </w:p>
          <w:p w:rsidR="00B511DE" w:rsidRDefault="00B511DE" w:rsidP="00C761FD">
            <w:pPr>
              <w:pStyle w:val="done"/>
              <w:framePr w:hSpace="0" w:wrap="auto" w:vAnchor="margin" w:hAnchor="text" w:xAlign="left" w:yAlign="inline"/>
              <w:numPr>
                <w:ilvl w:val="0"/>
                <w:numId w:val="0"/>
              </w:numPr>
            </w:pPr>
            <w:r>
              <w:t>In Progress</w:t>
            </w:r>
            <w:r w:rsidR="00BE7548">
              <w:t>:</w:t>
            </w:r>
          </w:p>
          <w:p w:rsidR="00C67B24" w:rsidRDefault="00D55801" w:rsidP="00C761FD">
            <w:pPr>
              <w:pStyle w:val="Incomplete"/>
            </w:pPr>
            <w:hyperlink r:id="rId12" w:history="1">
              <w:r w:rsidR="00E23B2A" w:rsidRPr="00E23B2A">
                <w:rPr>
                  <w:rStyle w:val="Hyperlink"/>
                </w:rPr>
                <w:t>Experiment with expanding foam in molds</w:t>
              </w:r>
            </w:hyperlink>
          </w:p>
          <w:p w:rsidR="00E23B2A" w:rsidRDefault="00D55801" w:rsidP="00C761FD">
            <w:pPr>
              <w:pStyle w:val="Incomplete"/>
            </w:pPr>
            <w:hyperlink r:id="rId13" w:history="1">
              <w:r w:rsidR="007B4313" w:rsidRPr="007B4313">
                <w:rPr>
                  <w:rStyle w:val="Hyperlink"/>
                </w:rPr>
                <w:t>Create a parametric CAD model of a sho</w:t>
              </w:r>
              <w:r w:rsidR="008B5978">
                <w:rPr>
                  <w:rStyle w:val="Hyperlink"/>
                </w:rPr>
                <w:t xml:space="preserve">e </w:t>
              </w:r>
              <w:r w:rsidR="00DC265D">
                <w:rPr>
                  <w:rStyle w:val="Hyperlink"/>
                </w:rPr>
                <w:t>that can take an array of values</w:t>
              </w:r>
              <w:r w:rsidR="008B5978">
                <w:rPr>
                  <w:rStyle w:val="Hyperlink"/>
                </w:rPr>
                <w:t xml:space="preserve"> as input and output a custom design</w:t>
              </w:r>
            </w:hyperlink>
          </w:p>
          <w:p w:rsidR="007B4313" w:rsidRPr="00406811" w:rsidRDefault="00D55801" w:rsidP="00C761FD">
            <w:pPr>
              <w:pStyle w:val="Incomplete"/>
              <w:rPr>
                <w:rStyle w:val="Hyperlink"/>
                <w:color w:val="auto"/>
                <w:u w:val="none"/>
              </w:rPr>
            </w:pPr>
            <w:hyperlink r:id="rId14" w:history="1">
              <w:r w:rsidR="006D4774" w:rsidRPr="006D4774">
                <w:rPr>
                  <w:rStyle w:val="Hyperlink"/>
                </w:rPr>
                <w:t>An Arduino sole pressure distribution mapping system</w:t>
              </w:r>
            </w:hyperlink>
          </w:p>
          <w:p w:rsidR="00406811" w:rsidRDefault="00D55801" w:rsidP="00406811">
            <w:pPr>
              <w:pStyle w:val="Incomplete"/>
            </w:pPr>
            <w:hyperlink r:id="rId15" w:history="1">
              <w:r w:rsidR="00406811" w:rsidRPr="00B606F9">
                <w:rPr>
                  <w:rStyle w:val="Hyperlink"/>
                </w:rPr>
                <w:t xml:space="preserve">Experiment with </w:t>
              </w:r>
              <w:r w:rsidR="00BA31DB" w:rsidRPr="00B606F9">
                <w:rPr>
                  <w:rStyle w:val="Hyperlink"/>
                </w:rPr>
                <w:t>angled insoles in existing shoes</w:t>
              </w:r>
            </w:hyperlink>
            <w:r w:rsidR="00406811">
              <w:t xml:space="preserve"> </w:t>
            </w:r>
          </w:p>
          <w:p w:rsidR="00164D7B" w:rsidRDefault="00D55801" w:rsidP="00C761FD">
            <w:pPr>
              <w:pStyle w:val="Incomplete"/>
            </w:pPr>
            <w:hyperlink r:id="rId16" w:history="1">
              <w:r w:rsidR="00164D7B" w:rsidRPr="00164D7B">
                <w:rPr>
                  <w:rStyle w:val="Hyperlink"/>
                </w:rPr>
                <w:t xml:space="preserve">Model hemiparetic gait in </w:t>
              </w:r>
              <w:proofErr w:type="spellStart"/>
              <w:r w:rsidR="00164D7B" w:rsidRPr="00164D7B">
                <w:rPr>
                  <w:rStyle w:val="Hyperlink"/>
                </w:rPr>
                <w:t>OpenSim</w:t>
              </w:r>
              <w:proofErr w:type="spellEnd"/>
            </w:hyperlink>
          </w:p>
          <w:p w:rsidR="00B511DE" w:rsidRDefault="00D55801" w:rsidP="00C761FD">
            <w:pPr>
              <w:pStyle w:val="Incomplete"/>
            </w:pPr>
            <w:hyperlink r:id="rId17" w:history="1">
              <w:r w:rsidR="00B511DE" w:rsidRPr="00B511DE">
                <w:rPr>
                  <w:rStyle w:val="Hyperlink"/>
                </w:rPr>
                <w:t>Exploring Sustainable Materials</w:t>
              </w:r>
            </w:hyperlink>
          </w:p>
          <w:p w:rsidR="00B511DE" w:rsidRDefault="008437A0" w:rsidP="00C761FD">
            <w:pPr>
              <w:pStyle w:val="Incomplete"/>
              <w:numPr>
                <w:ilvl w:val="0"/>
                <w:numId w:val="0"/>
              </w:numPr>
              <w:ind w:left="5"/>
            </w:pPr>
            <w:r>
              <w:t>Have not started</w:t>
            </w:r>
            <w:r w:rsidR="00BE7548">
              <w:t>:</w:t>
            </w:r>
          </w:p>
          <w:p w:rsidR="00B511DE" w:rsidRPr="00312948" w:rsidRDefault="00D55801" w:rsidP="00C761FD">
            <w:pPr>
              <w:pStyle w:val="Incomplete"/>
              <w:rPr>
                <w:rStyle w:val="Hyperlink"/>
                <w:color w:val="auto"/>
                <w:u w:val="none"/>
              </w:rPr>
            </w:pPr>
            <w:hyperlink r:id="rId18" w:history="1">
              <w:r w:rsidR="008437A0" w:rsidRPr="000F347E">
                <w:rPr>
                  <w:rStyle w:val="Hyperlink"/>
                </w:rPr>
                <w:t>Create a parabolic mobile phone video camera gantry setup that can scan feet in 3D</w:t>
              </w:r>
            </w:hyperlink>
          </w:p>
          <w:p w:rsidR="00312948" w:rsidRDefault="00D55801" w:rsidP="00C761FD">
            <w:pPr>
              <w:pStyle w:val="Incomplete"/>
            </w:pPr>
            <w:hyperlink r:id="rId19" w:history="1">
              <w:r w:rsidR="00312948" w:rsidRPr="00312948">
                <w:rPr>
                  <w:rStyle w:val="Hyperlink"/>
                </w:rPr>
                <w:t>Experiment with foot molding and</w:t>
              </w:r>
              <w:r w:rsidR="00843A59">
                <w:rPr>
                  <w:rStyle w:val="Hyperlink"/>
                </w:rPr>
                <w:t xml:space="preserve"> glue</w:t>
              </w:r>
              <w:r w:rsidR="00312948" w:rsidRPr="00312948">
                <w:rPr>
                  <w:rStyle w:val="Hyperlink"/>
                </w:rPr>
                <w:t xml:space="preserve"> attachment to 3D printed 2-part sole</w:t>
              </w:r>
            </w:hyperlink>
          </w:p>
          <w:p w:rsidR="004B234D" w:rsidRPr="00B3246E" w:rsidRDefault="00D55801" w:rsidP="004D3CD9">
            <w:pPr>
              <w:pStyle w:val="Incomplete"/>
            </w:pPr>
            <w:hyperlink r:id="rId20" w:history="1">
              <w:r w:rsidR="007C448C" w:rsidRPr="00010747">
                <w:rPr>
                  <w:rStyle w:val="Hyperlink"/>
                </w:rPr>
                <w:t xml:space="preserve">Experiment with </w:t>
              </w:r>
              <w:r w:rsidR="00E02547" w:rsidRPr="00010747">
                <w:rPr>
                  <w:rStyle w:val="Hyperlink"/>
                </w:rPr>
                <w:t>ways of</w:t>
              </w:r>
              <w:r w:rsidR="004D3CD9" w:rsidRPr="00010747">
                <w:rPr>
                  <w:rStyle w:val="Hyperlink"/>
                </w:rPr>
                <w:t xml:space="preserve"> precisely </w:t>
              </w:r>
              <w:r w:rsidR="00E02547" w:rsidRPr="00010747">
                <w:rPr>
                  <w:rStyle w:val="Hyperlink"/>
                </w:rPr>
                <w:t xml:space="preserve">controlling </w:t>
              </w:r>
              <w:r w:rsidR="004D3CD9" w:rsidRPr="00010747">
                <w:rPr>
                  <w:rStyle w:val="Hyperlink"/>
                </w:rPr>
                <w:t>material expansion</w:t>
              </w:r>
              <w:r w:rsidR="00092275" w:rsidRPr="00010747">
                <w:rPr>
                  <w:rStyle w:val="Hyperlink"/>
                </w:rPr>
                <w:t xml:space="preserve"> for use in dynamic molds</w:t>
              </w:r>
            </w:hyperlink>
          </w:p>
        </w:tc>
      </w:tr>
      <w:tr w:rsidR="00B804E8" w:rsidTr="00C761FD">
        <w:trPr>
          <w:trHeight w:val="359"/>
        </w:trPr>
        <w:tc>
          <w:tcPr>
            <w:tcW w:w="3695" w:type="dxa"/>
            <w:vMerge/>
          </w:tcPr>
          <w:p w:rsidR="00B804E8" w:rsidRDefault="00B804E8" w:rsidP="00C761FD">
            <w:pPr>
              <w:pStyle w:val="Bulletins"/>
              <w:framePr w:hSpace="0" w:wrap="auto" w:vAnchor="margin" w:hAnchor="text" w:xAlign="left" w:yAlign="inline"/>
            </w:pPr>
          </w:p>
        </w:tc>
      </w:tr>
      <w:tr w:rsidR="00B804E8" w:rsidTr="00C761FD">
        <w:trPr>
          <w:trHeight w:val="4981"/>
        </w:trPr>
        <w:tc>
          <w:tcPr>
            <w:tcW w:w="3695" w:type="dxa"/>
            <w:vMerge/>
            <w:tcBorders>
              <w:bottom w:val="single" w:sz="4" w:space="0" w:color="auto"/>
            </w:tcBorders>
          </w:tcPr>
          <w:p w:rsidR="00B804E8" w:rsidRDefault="00B804E8" w:rsidP="00C761FD">
            <w:pPr>
              <w:pStyle w:val="Bulletins"/>
              <w:framePr w:hSpace="0" w:wrap="auto" w:vAnchor="margin" w:hAnchor="text" w:xAlign="left" w:yAlign="inline"/>
            </w:pPr>
          </w:p>
        </w:tc>
      </w:tr>
    </w:tbl>
    <w:p w:rsidR="002F049D" w:rsidRDefault="002F049D" w:rsidP="00853821"/>
    <w:tbl>
      <w:tblPr>
        <w:tblStyle w:val="TableGrid"/>
        <w:tblpPr w:leftFromText="14" w:rightFromText="14" w:vertAnchor="page" w:horzAnchor="page" w:tblpX="3788" w:tblpY="635"/>
        <w:tblW w:w="0" w:type="auto"/>
        <w:tblLayout w:type="fixed"/>
        <w:tblCellMar>
          <w:left w:w="0" w:type="dxa"/>
          <w:right w:w="0" w:type="dxa"/>
        </w:tblCellMar>
        <w:tblLook w:val="04A0" w:firstRow="1" w:lastRow="0" w:firstColumn="1" w:lastColumn="0" w:noHBand="0" w:noVBand="1"/>
      </w:tblPr>
      <w:tblGrid>
        <w:gridCol w:w="4442"/>
      </w:tblGrid>
      <w:tr w:rsidR="001E0A31" w:rsidTr="00CF3619">
        <w:trPr>
          <w:trHeight w:val="322"/>
        </w:trPr>
        <w:tc>
          <w:tcPr>
            <w:tcW w:w="4442" w:type="dxa"/>
          </w:tcPr>
          <w:p w:rsidR="001E0A31" w:rsidRDefault="004E7589" w:rsidP="00CF3619">
            <w:pPr>
              <w:pStyle w:val="Heading2"/>
              <w:framePr w:hSpace="0" w:wrap="auto" w:vAnchor="margin" w:hAnchor="text" w:xAlign="left" w:yAlign="inline"/>
            </w:pPr>
            <w:r w:rsidRPr="004E7589">
              <w:t>Manufacturing Process</w:t>
            </w:r>
          </w:p>
        </w:tc>
      </w:tr>
      <w:tr w:rsidR="00FE6126" w:rsidTr="00CF3619">
        <w:trPr>
          <w:trHeight w:val="322"/>
        </w:trPr>
        <w:tc>
          <w:tcPr>
            <w:tcW w:w="4442" w:type="dxa"/>
            <w:vMerge w:val="restart"/>
          </w:tcPr>
          <w:p w:rsidR="008236D9" w:rsidRDefault="008C1DAC" w:rsidP="008236D9">
            <w:pPr>
              <w:pStyle w:val="Bulletins"/>
              <w:framePr w:hSpace="0" w:wrap="auto" w:vAnchor="margin" w:hAnchor="text" w:xAlign="left" w:yAlign="inline"/>
            </w:pPr>
            <w:r>
              <w:t>Start</w:t>
            </w:r>
            <w:r w:rsidR="00875115">
              <w:t xml:space="preserve"> by getting the dimensions of the </w:t>
            </w:r>
            <w:r w:rsidR="007F3360">
              <w:t xml:space="preserve">foot </w:t>
            </w:r>
            <w:r w:rsidR="00875115">
              <w:t xml:space="preserve">and the gait </w:t>
            </w:r>
            <w:r w:rsidR="00FD736B">
              <w:t>characteristics of the wearer</w:t>
            </w:r>
            <w:r w:rsidR="003A080C">
              <w:t xml:space="preserve"> using a combination mobile app (</w:t>
            </w:r>
            <w:proofErr w:type="spellStart"/>
            <w:r w:rsidR="00B606F9">
              <w:fldChar w:fldCharType="begin"/>
            </w:r>
            <w:r w:rsidR="00B606F9">
              <w:instrText xml:space="preserve"> HYPERLINK "https://www.opencap.ai/" </w:instrText>
            </w:r>
            <w:r w:rsidR="00B606F9">
              <w:fldChar w:fldCharType="separate"/>
            </w:r>
            <w:r w:rsidR="003A080C" w:rsidRPr="002A76E1">
              <w:rPr>
                <w:rStyle w:val="Hyperlink"/>
              </w:rPr>
              <w:t>OpenCap</w:t>
            </w:r>
            <w:proofErr w:type="spellEnd"/>
            <w:r w:rsidR="00B606F9">
              <w:rPr>
                <w:rStyle w:val="Hyperlink"/>
              </w:rPr>
              <w:fldChar w:fldCharType="end"/>
            </w:r>
            <w:r w:rsidR="002A76E1">
              <w:t>/</w:t>
            </w:r>
            <w:r w:rsidR="003A080C">
              <w:t>other</w:t>
            </w:r>
            <w:r w:rsidR="002A76E1">
              <w:t>/</w:t>
            </w:r>
            <w:r w:rsidR="00192750">
              <w:t xml:space="preserve">custom </w:t>
            </w:r>
            <w:r w:rsidR="006800B5">
              <w:t>made</w:t>
            </w:r>
            <w:r w:rsidR="003A080C">
              <w:t>)</w:t>
            </w:r>
            <w:r w:rsidR="00192750">
              <w:t xml:space="preserve"> </w:t>
            </w:r>
            <w:r w:rsidR="008236D9">
              <w:t>for gait and a dynamic mold of the feet</w:t>
            </w:r>
          </w:p>
          <w:p w:rsidR="008236D9" w:rsidRDefault="008236D9" w:rsidP="008236D9">
            <w:pPr>
              <w:pStyle w:val="Bulletins"/>
              <w:framePr w:hSpace="0" w:wrap="auto" w:vAnchor="margin" w:hAnchor="text" w:xAlign="left" w:yAlign="inline"/>
            </w:pPr>
            <w:r>
              <w:t>Enter these parameters into the software being developed that will produce a CAD model used to set the outsole and outer upper</w:t>
            </w:r>
          </w:p>
          <w:p w:rsidR="00D55801" w:rsidRDefault="00D55801" w:rsidP="00D55801">
            <w:pPr>
              <w:pStyle w:val="Bulletins"/>
              <w:framePr w:hSpace="0" w:wrap="auto" w:vAnchor="margin" w:hAnchor="text" w:xAlign="left" w:yAlign="inline"/>
            </w:pPr>
            <w:r>
              <w:t>Use the CAD parameters to set the parameters for the outer part of the shoe mold, and use the inverse of the dynamic mold of the feet for the inner part</w:t>
            </w:r>
          </w:p>
          <w:p w:rsidR="00D55801" w:rsidRDefault="00D55801" w:rsidP="00D55801">
            <w:pPr>
              <w:pStyle w:val="Bulletins"/>
              <w:framePr w:hSpace="0" w:wrap="auto" w:vAnchor="margin" w:hAnchor="text" w:xAlign="left" w:yAlign="inline"/>
            </w:pPr>
            <w:bookmarkStart w:id="0" w:name="_GoBack"/>
            <w:bookmarkEnd w:id="0"/>
            <w:r>
              <w:t>Combine the molded parts with non-molded parts (ex. laces, eyelet grommets, fabric in inner upper, etc.)</w:t>
            </w:r>
          </w:p>
          <w:p w:rsidR="00C64C8E" w:rsidRDefault="003A6A50" w:rsidP="008236D9">
            <w:pPr>
              <w:pStyle w:val="Bulletins"/>
              <w:framePr w:hSpace="0" w:wrap="auto" w:vAnchor="margin" w:hAnchor="text" w:xAlign="left" w:yAlign="inline"/>
              <w:numPr>
                <w:ilvl w:val="0"/>
                <w:numId w:val="0"/>
              </w:numPr>
              <w:jc w:val="center"/>
            </w:pPr>
            <w:r>
              <w:t>T</w:t>
            </w:r>
            <w:r w:rsidR="00C64C8E">
              <w:t>h</w:t>
            </w:r>
            <w:r w:rsidR="00F771A0">
              <w:t xml:space="preserve">is </w:t>
            </w:r>
            <w:r>
              <w:t xml:space="preserve">whole process </w:t>
            </w:r>
            <w:r w:rsidR="00F771A0">
              <w:t>will eventually be automated</w:t>
            </w:r>
            <w:r w:rsidR="003302ED">
              <w:t>,</w:t>
            </w:r>
            <w:r w:rsidR="00C64C8E">
              <w:t xml:space="preserve"> </w:t>
            </w:r>
            <w:r w:rsidR="001139F2">
              <w:t>but start</w:t>
            </w:r>
            <w:r w:rsidR="00890618">
              <w:t xml:space="preserve"> out</w:t>
            </w:r>
            <w:r w:rsidR="008339C8">
              <w:t xml:space="preserve"> </w:t>
            </w:r>
            <w:r w:rsidR="003302ED">
              <w:t>with</w:t>
            </w:r>
            <w:r w:rsidR="00AE60A0">
              <w:t xml:space="preserve"> some</w:t>
            </w:r>
            <w:r w:rsidR="001139F2">
              <w:t xml:space="preserve"> manual</w:t>
            </w:r>
            <w:r w:rsidR="003302ED">
              <w:t xml:space="preserve"> tasks</w:t>
            </w:r>
          </w:p>
        </w:tc>
      </w:tr>
      <w:tr w:rsidR="00FE6126" w:rsidTr="00CF3619">
        <w:trPr>
          <w:trHeight w:val="322"/>
        </w:trPr>
        <w:tc>
          <w:tcPr>
            <w:tcW w:w="4442" w:type="dxa"/>
            <w:vMerge/>
          </w:tcPr>
          <w:p w:rsidR="00FE6126" w:rsidRDefault="00FE6126" w:rsidP="00CF3619">
            <w:pPr>
              <w:pStyle w:val="Bulletins"/>
              <w:framePr w:hSpace="0" w:wrap="auto" w:vAnchor="margin" w:hAnchor="text" w:xAlign="left" w:yAlign="inline"/>
            </w:pPr>
          </w:p>
        </w:tc>
      </w:tr>
      <w:tr w:rsidR="00FE6126" w:rsidTr="00CF3619">
        <w:trPr>
          <w:trHeight w:val="336"/>
        </w:trPr>
        <w:tc>
          <w:tcPr>
            <w:tcW w:w="4442" w:type="dxa"/>
            <w:vMerge/>
          </w:tcPr>
          <w:p w:rsidR="00FE6126" w:rsidRDefault="00FE6126" w:rsidP="00CF3619">
            <w:pPr>
              <w:pStyle w:val="Bulletins"/>
              <w:framePr w:hSpace="0" w:wrap="auto" w:vAnchor="margin" w:hAnchor="text" w:xAlign="left" w:yAlign="inline"/>
            </w:pPr>
          </w:p>
        </w:tc>
      </w:tr>
      <w:tr w:rsidR="00FE6126" w:rsidTr="00CF3619">
        <w:trPr>
          <w:trHeight w:val="1927"/>
        </w:trPr>
        <w:tc>
          <w:tcPr>
            <w:tcW w:w="4442" w:type="dxa"/>
            <w:vMerge/>
            <w:tcBorders>
              <w:bottom w:val="single" w:sz="4" w:space="0" w:color="auto"/>
            </w:tcBorders>
          </w:tcPr>
          <w:p w:rsidR="00FE6126" w:rsidRDefault="00FE6126" w:rsidP="00CF3619">
            <w:pPr>
              <w:pStyle w:val="Bulletins"/>
              <w:framePr w:hSpace="0" w:wrap="auto" w:vAnchor="margin" w:hAnchor="text" w:xAlign="left" w:yAlign="inline"/>
            </w:pPr>
          </w:p>
        </w:tc>
      </w:tr>
      <w:tr w:rsidR="00FE6126" w:rsidTr="00CF3619">
        <w:trPr>
          <w:trHeight w:val="377"/>
        </w:trPr>
        <w:tc>
          <w:tcPr>
            <w:tcW w:w="4442" w:type="dxa"/>
          </w:tcPr>
          <w:p w:rsidR="00FE6126" w:rsidRPr="00E248DF" w:rsidRDefault="009450FD" w:rsidP="00CF3619">
            <w:pPr>
              <w:pStyle w:val="Heading2"/>
              <w:framePr w:hSpace="0" w:wrap="auto" w:vAnchor="margin" w:hAnchor="text" w:xAlign="left" w:yAlign="inline"/>
            </w:pPr>
            <w:r>
              <w:t xml:space="preserve">Needed Resources </w:t>
            </w:r>
          </w:p>
        </w:tc>
      </w:tr>
      <w:tr w:rsidR="00FE6126" w:rsidTr="00CF3619">
        <w:tc>
          <w:tcPr>
            <w:tcW w:w="4442" w:type="dxa"/>
            <w:tcBorders>
              <w:bottom w:val="single" w:sz="4" w:space="0" w:color="auto"/>
            </w:tcBorders>
          </w:tcPr>
          <w:p w:rsidR="009450FD" w:rsidRDefault="004870A0" w:rsidP="00CF3619">
            <w:pPr>
              <w:pStyle w:val="Bulletins"/>
              <w:framePr w:hSpace="0" w:wrap="auto" w:vAnchor="margin" w:hAnchor="text" w:xAlign="left" w:yAlign="inline"/>
            </w:pPr>
            <w:r>
              <w:t>Access to a chemistry/material testing lab</w:t>
            </w:r>
            <w:r w:rsidR="0085613B">
              <w:t xml:space="preserve"> and training in its use</w:t>
            </w:r>
          </w:p>
          <w:p w:rsidR="00FA00A0" w:rsidRDefault="00FA00A0" w:rsidP="0010746D">
            <w:pPr>
              <w:pStyle w:val="Bulletins"/>
              <w:framePr w:hSpace="0" w:wrap="auto" w:vAnchor="margin" w:hAnchor="text" w:xAlign="left" w:yAlign="inline"/>
            </w:pPr>
            <w:r>
              <w:t xml:space="preserve">Access to a gait lab </w:t>
            </w:r>
          </w:p>
          <w:p w:rsidR="004F506C" w:rsidRDefault="00F90832" w:rsidP="00CF3619">
            <w:pPr>
              <w:pStyle w:val="Bulletins"/>
              <w:framePr w:hSpace="0" w:wrap="auto" w:vAnchor="margin" w:hAnchor="text" w:xAlign="left" w:yAlign="inline"/>
            </w:pPr>
            <w:r>
              <w:t>More knowledge around</w:t>
            </w:r>
            <w:r w:rsidR="009B290F">
              <w:t xml:space="preserve"> precise control of</w:t>
            </w:r>
            <w:r>
              <w:t xml:space="preserve"> </w:t>
            </w:r>
            <w:r w:rsidR="00423F89">
              <w:t>electrically</w:t>
            </w:r>
            <w:r w:rsidR="004349DC">
              <w:t xml:space="preserve">/thermally </w:t>
            </w:r>
            <w:r w:rsidR="00423F89">
              <w:t xml:space="preserve">induced </w:t>
            </w:r>
            <w:r w:rsidR="009B290F">
              <w:t>material expansion</w:t>
            </w:r>
            <w:r w:rsidR="00C52E50">
              <w:t xml:space="preserve">/contraction </w:t>
            </w:r>
            <w:r w:rsidR="004349DC">
              <w:t>for use in dynamic mold forming</w:t>
            </w:r>
            <w:r w:rsidR="00C52E50">
              <w:t xml:space="preserve"> and soft robotics</w:t>
            </w:r>
          </w:p>
          <w:p w:rsidR="00C20816" w:rsidRDefault="00C20816" w:rsidP="00CF3619">
            <w:pPr>
              <w:pStyle w:val="Bulletins"/>
              <w:framePr w:hSpace="0" w:wrap="auto" w:vAnchor="margin" w:hAnchor="text" w:xAlign="left" w:yAlign="inline"/>
            </w:pPr>
            <w:r>
              <w:t>Funding for the purchase of raw materials for testing</w:t>
            </w:r>
          </w:p>
          <w:p w:rsidR="002C5A39" w:rsidRDefault="002C5A39" w:rsidP="00CF3619">
            <w:pPr>
              <w:pStyle w:val="Bulletins"/>
              <w:framePr w:hSpace="0" w:wrap="auto" w:vAnchor="margin" w:hAnchor="text" w:xAlign="left" w:yAlign="inline"/>
            </w:pPr>
            <w:r>
              <w:t>Funding to be able to work on this full time and to pay anyone else who joins the project</w:t>
            </w:r>
          </w:p>
          <w:p w:rsidR="00245357" w:rsidRDefault="003E65F7" w:rsidP="0067178A">
            <w:pPr>
              <w:pStyle w:val="Bulletins"/>
              <w:framePr w:hSpace="0" w:wrap="auto" w:vAnchor="margin" w:hAnchor="text" w:xAlign="left" w:yAlign="inline"/>
            </w:pPr>
            <w:r>
              <w:t xml:space="preserve">More people with both a need for </w:t>
            </w:r>
            <w:r w:rsidR="0067178A">
              <w:t>custom</w:t>
            </w:r>
            <w:r>
              <w:t xml:space="preserve"> footwear and the </w:t>
            </w:r>
            <w:r w:rsidR="002B53FC">
              <w:t>interest/</w:t>
            </w:r>
            <w:r>
              <w:t xml:space="preserve">capacity to </w:t>
            </w:r>
            <w:r w:rsidR="002B53FC">
              <w:t>take on some aspect of the development process</w:t>
            </w:r>
          </w:p>
        </w:tc>
      </w:tr>
    </w:tbl>
    <w:p w:rsidR="00486448" w:rsidRDefault="00486448" w:rsidP="00853821"/>
    <w:p w:rsidR="00B92FD4" w:rsidRDefault="00B92FD4"/>
    <w:sectPr w:rsidR="00B92FD4" w:rsidSect="009E2749">
      <w:pgSz w:w="15840" w:h="3168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760"/>
    <w:multiLevelType w:val="multilevel"/>
    <w:tmpl w:val="27FA139E"/>
    <w:lvl w:ilvl="0">
      <w:start w:val="1"/>
      <w:numFmt w:val="bullet"/>
      <w:pStyle w:val="Bulletins"/>
      <w:lvlText w:val="•"/>
      <w:lvlJc w:val="left"/>
      <w:pPr>
        <w:ind w:left="450" w:hanging="360"/>
      </w:pPr>
      <w:rPr>
        <w:rFonts w:ascii="Times New Roman" w:hAnsi="Times New Roman" w:cs="Times New Roman"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1EA83B5C"/>
    <w:multiLevelType w:val="hybridMultilevel"/>
    <w:tmpl w:val="DEA6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76083"/>
    <w:multiLevelType w:val="multilevel"/>
    <w:tmpl w:val="80A4AE14"/>
    <w:lvl w:ilvl="0">
      <w:start w:val="1"/>
      <w:numFmt w:val="bullet"/>
      <w:pStyle w:val="done"/>
      <w:suff w:val="nothing"/>
      <w:lvlText w:val=""/>
      <w:lvlJc w:val="left"/>
      <w:pPr>
        <w:ind w:left="144" w:hanging="144"/>
      </w:pPr>
      <w:rPr>
        <w:rFonts w:ascii="Wingdings" w:hAnsi="Wingdings" w:hint="default"/>
      </w:rPr>
    </w:lvl>
    <w:lvl w:ilvl="1">
      <w:numFmt w:val="bullet"/>
      <w:lvlText w:val="o"/>
      <w:lvlJc w:val="left"/>
      <w:pPr>
        <w:ind w:left="1075" w:hanging="360"/>
      </w:pPr>
      <w:rPr>
        <w:rFonts w:ascii="Courier New" w:hAnsi="Courier New" w:cs="Courier New" w:hint="default"/>
      </w:rPr>
    </w:lvl>
    <w:lvl w:ilvl="2">
      <w:numFmt w:val="bullet"/>
      <w:lvlText w:val=""/>
      <w:lvlJc w:val="left"/>
      <w:pPr>
        <w:ind w:left="1795" w:hanging="360"/>
      </w:pPr>
      <w:rPr>
        <w:rFonts w:ascii="Wingdings" w:hAnsi="Wingdings" w:hint="default"/>
      </w:rPr>
    </w:lvl>
    <w:lvl w:ilvl="3">
      <w:numFmt w:val="bullet"/>
      <w:lvlText w:val=""/>
      <w:lvlJc w:val="left"/>
      <w:pPr>
        <w:ind w:left="2515" w:hanging="360"/>
      </w:pPr>
      <w:rPr>
        <w:rFonts w:ascii="Symbol" w:hAnsi="Symbol" w:hint="default"/>
      </w:rPr>
    </w:lvl>
    <w:lvl w:ilvl="4">
      <w:numFmt w:val="bullet"/>
      <w:lvlText w:val="o"/>
      <w:lvlJc w:val="left"/>
      <w:pPr>
        <w:ind w:left="3235" w:hanging="360"/>
      </w:pPr>
      <w:rPr>
        <w:rFonts w:ascii="Courier New" w:hAnsi="Courier New" w:cs="Courier New" w:hint="default"/>
      </w:rPr>
    </w:lvl>
    <w:lvl w:ilvl="5">
      <w:numFmt w:val="bullet"/>
      <w:lvlText w:val=""/>
      <w:lvlJc w:val="left"/>
      <w:pPr>
        <w:ind w:left="3955" w:hanging="360"/>
      </w:pPr>
      <w:rPr>
        <w:rFonts w:ascii="Wingdings" w:hAnsi="Wingdings" w:hint="default"/>
      </w:rPr>
    </w:lvl>
    <w:lvl w:ilvl="6">
      <w:numFmt w:val="bullet"/>
      <w:lvlText w:val=""/>
      <w:lvlJc w:val="left"/>
      <w:pPr>
        <w:ind w:left="4675" w:hanging="360"/>
      </w:pPr>
      <w:rPr>
        <w:rFonts w:ascii="Symbol" w:hAnsi="Symbol" w:hint="default"/>
      </w:rPr>
    </w:lvl>
    <w:lvl w:ilvl="7">
      <w:numFmt w:val="bullet"/>
      <w:lvlText w:val="o"/>
      <w:lvlJc w:val="left"/>
      <w:pPr>
        <w:ind w:left="5395" w:hanging="360"/>
      </w:pPr>
      <w:rPr>
        <w:rFonts w:ascii="Courier New" w:hAnsi="Courier New" w:cs="Courier New" w:hint="default"/>
      </w:rPr>
    </w:lvl>
    <w:lvl w:ilvl="8">
      <w:numFmt w:val="bullet"/>
      <w:lvlText w:val=""/>
      <w:lvlJc w:val="left"/>
      <w:pPr>
        <w:ind w:left="6115" w:hanging="360"/>
      </w:pPr>
      <w:rPr>
        <w:rFonts w:ascii="Wingdings" w:hAnsi="Wingdings" w:hint="default"/>
      </w:rPr>
    </w:lvl>
  </w:abstractNum>
  <w:abstractNum w:abstractNumId="3">
    <w:nsid w:val="3A0C2E2C"/>
    <w:multiLevelType w:val="hybridMultilevel"/>
    <w:tmpl w:val="4BA0BC1A"/>
    <w:lvl w:ilvl="0" w:tplc="D5F82E72">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A3A7652"/>
    <w:multiLevelType w:val="hybridMultilevel"/>
    <w:tmpl w:val="BF5817C2"/>
    <w:lvl w:ilvl="0" w:tplc="EB3AB1AA">
      <w:start w:val="1"/>
      <w:numFmt w:val="bullet"/>
      <w:pStyle w:val="Incomplete"/>
      <w:suff w:val="nothing"/>
      <w:lvlText w:val="o"/>
      <w:lvlJc w:val="left"/>
      <w:pPr>
        <w:ind w:left="0" w:firstLine="72"/>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A5125"/>
    <w:multiLevelType w:val="hybridMultilevel"/>
    <w:tmpl w:val="4F20EF90"/>
    <w:lvl w:ilvl="0" w:tplc="2CD8C65C">
      <w:start w:val="1"/>
      <w:numFmt w:val="bullet"/>
      <w:pStyle w:val="1stlevel"/>
      <w:lvlText w:val=""/>
      <w:lvlJc w:val="left"/>
      <w:pPr>
        <w:ind w:left="360" w:hanging="360"/>
      </w:pPr>
      <w:rPr>
        <w:rFonts w:ascii="Wingdings" w:hAnsi="Wingdings" w:hint="default"/>
      </w:rPr>
    </w:lvl>
    <w:lvl w:ilvl="1" w:tplc="04090003">
      <w:start w:val="1"/>
      <w:numFmt w:val="bullet"/>
      <w:pStyle w:val="2ndlevel"/>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853C7B"/>
    <w:multiLevelType w:val="hybridMultilevel"/>
    <w:tmpl w:val="C4801684"/>
    <w:lvl w:ilvl="0" w:tplc="216237DE">
      <w:numFmt w:val="bullet"/>
      <w:lvlText w:val="-"/>
      <w:lvlJc w:val="left"/>
      <w:pPr>
        <w:ind w:left="504" w:hanging="360"/>
      </w:pPr>
      <w:rPr>
        <w:rFonts w:ascii="Times New Roman" w:eastAsia="Calibr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7">
    <w:nsid w:val="4B3855A8"/>
    <w:multiLevelType w:val="hybridMultilevel"/>
    <w:tmpl w:val="C8D66696"/>
    <w:lvl w:ilvl="0" w:tplc="F4D6714E">
      <w:start w:val="1"/>
      <w:numFmt w:val="bullet"/>
      <w:pStyle w:val="Bullet4"/>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18F179F"/>
    <w:multiLevelType w:val="multilevel"/>
    <w:tmpl w:val="2B7A5F6E"/>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Calibri"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nsid w:val="67200229"/>
    <w:multiLevelType w:val="hybridMultilevel"/>
    <w:tmpl w:val="33CEAED2"/>
    <w:lvl w:ilvl="0" w:tplc="FEBAACF6">
      <w:start w:val="1"/>
      <w:numFmt w:val="bullet"/>
      <w:pStyle w:val="Bullet5"/>
      <w:lvlText w:val=""/>
      <w:lvlJc w:val="left"/>
      <w:pPr>
        <w:ind w:left="1980" w:hanging="360"/>
      </w:pPr>
      <w:rPr>
        <w:rFonts w:ascii="Wingdings" w:hAnsi="Wingdings" w:hint="default"/>
      </w:rPr>
    </w:lvl>
    <w:lvl w:ilvl="1" w:tplc="04090003" w:tentative="1">
      <w:start w:val="1"/>
      <w:numFmt w:val="bullet"/>
      <w:pStyle w:val="firstorderbulletpoin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5"/>
  </w:num>
  <w:num w:numId="2">
    <w:abstractNumId w:val="5"/>
  </w:num>
  <w:num w:numId="3">
    <w:abstractNumId w:val="5"/>
  </w:num>
  <w:num w:numId="4">
    <w:abstractNumId w:val="9"/>
  </w:num>
  <w:num w:numId="5">
    <w:abstractNumId w:val="7"/>
  </w:num>
  <w:num w:numId="6">
    <w:abstractNumId w:val="9"/>
  </w:num>
  <w:num w:numId="7">
    <w:abstractNumId w:val="7"/>
  </w:num>
  <w:num w:numId="8">
    <w:abstractNumId w:val="0"/>
  </w:num>
  <w:num w:numId="9">
    <w:abstractNumId w:val="0"/>
  </w:num>
  <w:num w:numId="10">
    <w:abstractNumId w:val="8"/>
  </w:num>
  <w:num w:numId="11">
    <w:abstractNumId w:val="8"/>
  </w:num>
  <w:num w:numId="12">
    <w:abstractNumId w:val="1"/>
  </w:num>
  <w:num w:numId="13">
    <w:abstractNumId w:val="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TrueTypeFonts/>
  <w:saveSubsetFont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0D"/>
    <w:rsid w:val="00003771"/>
    <w:rsid w:val="00004054"/>
    <w:rsid w:val="00004169"/>
    <w:rsid w:val="00010747"/>
    <w:rsid w:val="00011893"/>
    <w:rsid w:val="00017A61"/>
    <w:rsid w:val="000212CC"/>
    <w:rsid w:val="000231E0"/>
    <w:rsid w:val="00023592"/>
    <w:rsid w:val="00024DDC"/>
    <w:rsid w:val="000317CD"/>
    <w:rsid w:val="000411F8"/>
    <w:rsid w:val="000470A4"/>
    <w:rsid w:val="000570E7"/>
    <w:rsid w:val="00063556"/>
    <w:rsid w:val="00063BF0"/>
    <w:rsid w:val="000657B4"/>
    <w:rsid w:val="0008415C"/>
    <w:rsid w:val="0008758F"/>
    <w:rsid w:val="00092275"/>
    <w:rsid w:val="000A542B"/>
    <w:rsid w:val="000B02A8"/>
    <w:rsid w:val="000B24B4"/>
    <w:rsid w:val="000C6284"/>
    <w:rsid w:val="000C7794"/>
    <w:rsid w:val="000D0760"/>
    <w:rsid w:val="000E1DEF"/>
    <w:rsid w:val="000F347E"/>
    <w:rsid w:val="0010746D"/>
    <w:rsid w:val="00110693"/>
    <w:rsid w:val="00110E90"/>
    <w:rsid w:val="001139F2"/>
    <w:rsid w:val="00120CF6"/>
    <w:rsid w:val="00122F79"/>
    <w:rsid w:val="00123A32"/>
    <w:rsid w:val="00125F42"/>
    <w:rsid w:val="001262AC"/>
    <w:rsid w:val="00143CEB"/>
    <w:rsid w:val="00144DC7"/>
    <w:rsid w:val="00151357"/>
    <w:rsid w:val="00164D7B"/>
    <w:rsid w:val="001702F2"/>
    <w:rsid w:val="00170953"/>
    <w:rsid w:val="00192750"/>
    <w:rsid w:val="001938F2"/>
    <w:rsid w:val="00194F97"/>
    <w:rsid w:val="001C4E3D"/>
    <w:rsid w:val="001C5019"/>
    <w:rsid w:val="001D685E"/>
    <w:rsid w:val="001E0A30"/>
    <w:rsid w:val="001E0A31"/>
    <w:rsid w:val="001F4671"/>
    <w:rsid w:val="0020560E"/>
    <w:rsid w:val="00207668"/>
    <w:rsid w:val="00211D19"/>
    <w:rsid w:val="00215964"/>
    <w:rsid w:val="00215AD2"/>
    <w:rsid w:val="002203A2"/>
    <w:rsid w:val="00220968"/>
    <w:rsid w:val="002248E8"/>
    <w:rsid w:val="0023420E"/>
    <w:rsid w:val="00237419"/>
    <w:rsid w:val="002409FE"/>
    <w:rsid w:val="0024274F"/>
    <w:rsid w:val="002450D3"/>
    <w:rsid w:val="00245357"/>
    <w:rsid w:val="00263678"/>
    <w:rsid w:val="002658A0"/>
    <w:rsid w:val="00273310"/>
    <w:rsid w:val="0027372F"/>
    <w:rsid w:val="0027439F"/>
    <w:rsid w:val="00281D4B"/>
    <w:rsid w:val="00296712"/>
    <w:rsid w:val="002A47BF"/>
    <w:rsid w:val="002A491B"/>
    <w:rsid w:val="002A7380"/>
    <w:rsid w:val="002A76E1"/>
    <w:rsid w:val="002B2F97"/>
    <w:rsid w:val="002B53FC"/>
    <w:rsid w:val="002C0EDA"/>
    <w:rsid w:val="002C5A39"/>
    <w:rsid w:val="002D24B1"/>
    <w:rsid w:val="002E7DDB"/>
    <w:rsid w:val="002F049D"/>
    <w:rsid w:val="00301E68"/>
    <w:rsid w:val="0031180E"/>
    <w:rsid w:val="00312948"/>
    <w:rsid w:val="003230C3"/>
    <w:rsid w:val="003232BD"/>
    <w:rsid w:val="00325CE4"/>
    <w:rsid w:val="0032662C"/>
    <w:rsid w:val="0032797F"/>
    <w:rsid w:val="00327B85"/>
    <w:rsid w:val="003302ED"/>
    <w:rsid w:val="003351E9"/>
    <w:rsid w:val="003404E0"/>
    <w:rsid w:val="00344D49"/>
    <w:rsid w:val="00350F37"/>
    <w:rsid w:val="00370454"/>
    <w:rsid w:val="00390DDF"/>
    <w:rsid w:val="003920D2"/>
    <w:rsid w:val="0039216A"/>
    <w:rsid w:val="00397D94"/>
    <w:rsid w:val="003A080C"/>
    <w:rsid w:val="003A0C4B"/>
    <w:rsid w:val="003A2D50"/>
    <w:rsid w:val="003A50BE"/>
    <w:rsid w:val="003A6A50"/>
    <w:rsid w:val="003B0769"/>
    <w:rsid w:val="003B6A82"/>
    <w:rsid w:val="003C32B5"/>
    <w:rsid w:val="003C590F"/>
    <w:rsid w:val="003D4F6C"/>
    <w:rsid w:val="003D5599"/>
    <w:rsid w:val="003E03CB"/>
    <w:rsid w:val="003E0C70"/>
    <w:rsid w:val="003E121E"/>
    <w:rsid w:val="003E4929"/>
    <w:rsid w:val="003E65F7"/>
    <w:rsid w:val="003F06D7"/>
    <w:rsid w:val="003F34A1"/>
    <w:rsid w:val="003F37C8"/>
    <w:rsid w:val="003F51DD"/>
    <w:rsid w:val="003F5B5E"/>
    <w:rsid w:val="00402415"/>
    <w:rsid w:val="00406811"/>
    <w:rsid w:val="004105F6"/>
    <w:rsid w:val="004109DF"/>
    <w:rsid w:val="0042375B"/>
    <w:rsid w:val="00423F89"/>
    <w:rsid w:val="00424865"/>
    <w:rsid w:val="004349DC"/>
    <w:rsid w:val="00435F6B"/>
    <w:rsid w:val="004423AA"/>
    <w:rsid w:val="00452B09"/>
    <w:rsid w:val="00453728"/>
    <w:rsid w:val="004543EA"/>
    <w:rsid w:val="004564C8"/>
    <w:rsid w:val="00456CED"/>
    <w:rsid w:val="00460676"/>
    <w:rsid w:val="00461CCB"/>
    <w:rsid w:val="00465ED3"/>
    <w:rsid w:val="00465FB3"/>
    <w:rsid w:val="00472F7B"/>
    <w:rsid w:val="004731A4"/>
    <w:rsid w:val="0047524B"/>
    <w:rsid w:val="00486448"/>
    <w:rsid w:val="004870A0"/>
    <w:rsid w:val="00490479"/>
    <w:rsid w:val="0049517A"/>
    <w:rsid w:val="004A3008"/>
    <w:rsid w:val="004A601B"/>
    <w:rsid w:val="004B234D"/>
    <w:rsid w:val="004B3D8B"/>
    <w:rsid w:val="004B7E8B"/>
    <w:rsid w:val="004C1B7B"/>
    <w:rsid w:val="004C47B5"/>
    <w:rsid w:val="004D3CD9"/>
    <w:rsid w:val="004E0E20"/>
    <w:rsid w:val="004E42C2"/>
    <w:rsid w:val="004E7589"/>
    <w:rsid w:val="004F19E9"/>
    <w:rsid w:val="004F3DDF"/>
    <w:rsid w:val="004F506C"/>
    <w:rsid w:val="004F5D75"/>
    <w:rsid w:val="00505910"/>
    <w:rsid w:val="00506BCD"/>
    <w:rsid w:val="005173FB"/>
    <w:rsid w:val="005177FD"/>
    <w:rsid w:val="00525C26"/>
    <w:rsid w:val="005355C9"/>
    <w:rsid w:val="005421D1"/>
    <w:rsid w:val="0054536D"/>
    <w:rsid w:val="00550249"/>
    <w:rsid w:val="00560282"/>
    <w:rsid w:val="00570187"/>
    <w:rsid w:val="0057094A"/>
    <w:rsid w:val="0057316B"/>
    <w:rsid w:val="00580F12"/>
    <w:rsid w:val="00583C16"/>
    <w:rsid w:val="0058462A"/>
    <w:rsid w:val="005A2924"/>
    <w:rsid w:val="005A4AB7"/>
    <w:rsid w:val="005A4EF5"/>
    <w:rsid w:val="005B26E2"/>
    <w:rsid w:val="005C03D5"/>
    <w:rsid w:val="005C05AE"/>
    <w:rsid w:val="005C4DA1"/>
    <w:rsid w:val="005C557F"/>
    <w:rsid w:val="005C5745"/>
    <w:rsid w:val="005C6078"/>
    <w:rsid w:val="005E0510"/>
    <w:rsid w:val="005E4E03"/>
    <w:rsid w:val="005E5248"/>
    <w:rsid w:val="005E6764"/>
    <w:rsid w:val="00604B07"/>
    <w:rsid w:val="00607B7C"/>
    <w:rsid w:val="0061009A"/>
    <w:rsid w:val="00612050"/>
    <w:rsid w:val="0061715D"/>
    <w:rsid w:val="006276F2"/>
    <w:rsid w:val="00646582"/>
    <w:rsid w:val="0064666E"/>
    <w:rsid w:val="00655617"/>
    <w:rsid w:val="00665C19"/>
    <w:rsid w:val="0067178A"/>
    <w:rsid w:val="006800B5"/>
    <w:rsid w:val="006831A9"/>
    <w:rsid w:val="00687B78"/>
    <w:rsid w:val="00690573"/>
    <w:rsid w:val="00696B88"/>
    <w:rsid w:val="00696E9B"/>
    <w:rsid w:val="006A60D5"/>
    <w:rsid w:val="006B0AE5"/>
    <w:rsid w:val="006B274A"/>
    <w:rsid w:val="006B4444"/>
    <w:rsid w:val="006D3FD4"/>
    <w:rsid w:val="006D4774"/>
    <w:rsid w:val="006D615B"/>
    <w:rsid w:val="006E2FC6"/>
    <w:rsid w:val="007020AC"/>
    <w:rsid w:val="00703D0D"/>
    <w:rsid w:val="00704316"/>
    <w:rsid w:val="00707EB7"/>
    <w:rsid w:val="00713D8C"/>
    <w:rsid w:val="00717354"/>
    <w:rsid w:val="007244A4"/>
    <w:rsid w:val="00741AE0"/>
    <w:rsid w:val="007552A6"/>
    <w:rsid w:val="0075703E"/>
    <w:rsid w:val="007719DA"/>
    <w:rsid w:val="00780F45"/>
    <w:rsid w:val="0078163A"/>
    <w:rsid w:val="007A0C36"/>
    <w:rsid w:val="007A4B63"/>
    <w:rsid w:val="007B4313"/>
    <w:rsid w:val="007C448C"/>
    <w:rsid w:val="007F2BBA"/>
    <w:rsid w:val="007F3360"/>
    <w:rsid w:val="00806916"/>
    <w:rsid w:val="008100A4"/>
    <w:rsid w:val="008128FD"/>
    <w:rsid w:val="008236D9"/>
    <w:rsid w:val="008339C8"/>
    <w:rsid w:val="008417F5"/>
    <w:rsid w:val="00841F43"/>
    <w:rsid w:val="008437A0"/>
    <w:rsid w:val="00843A59"/>
    <w:rsid w:val="00853821"/>
    <w:rsid w:val="0085476D"/>
    <w:rsid w:val="0085613B"/>
    <w:rsid w:val="00857272"/>
    <w:rsid w:val="00860A85"/>
    <w:rsid w:val="00866BC2"/>
    <w:rsid w:val="00867829"/>
    <w:rsid w:val="00874B13"/>
    <w:rsid w:val="00875115"/>
    <w:rsid w:val="00890618"/>
    <w:rsid w:val="008914BF"/>
    <w:rsid w:val="008A6876"/>
    <w:rsid w:val="008B5978"/>
    <w:rsid w:val="008C1DAC"/>
    <w:rsid w:val="008C1DD2"/>
    <w:rsid w:val="008F03BE"/>
    <w:rsid w:val="008F1F16"/>
    <w:rsid w:val="008F7F82"/>
    <w:rsid w:val="00901556"/>
    <w:rsid w:val="00905489"/>
    <w:rsid w:val="0091375F"/>
    <w:rsid w:val="009203B0"/>
    <w:rsid w:val="009303D5"/>
    <w:rsid w:val="00935EDC"/>
    <w:rsid w:val="00941F68"/>
    <w:rsid w:val="009450FD"/>
    <w:rsid w:val="009623E3"/>
    <w:rsid w:val="00964EC0"/>
    <w:rsid w:val="00976915"/>
    <w:rsid w:val="009916BF"/>
    <w:rsid w:val="009A5078"/>
    <w:rsid w:val="009B290F"/>
    <w:rsid w:val="009D0CE1"/>
    <w:rsid w:val="009D21C3"/>
    <w:rsid w:val="009D2228"/>
    <w:rsid w:val="009D2A97"/>
    <w:rsid w:val="009E2749"/>
    <w:rsid w:val="009F373C"/>
    <w:rsid w:val="009F6C58"/>
    <w:rsid w:val="009F7972"/>
    <w:rsid w:val="00A00F8D"/>
    <w:rsid w:val="00A01A84"/>
    <w:rsid w:val="00A01F42"/>
    <w:rsid w:val="00A0422F"/>
    <w:rsid w:val="00A079D9"/>
    <w:rsid w:val="00A11C3B"/>
    <w:rsid w:val="00A12B95"/>
    <w:rsid w:val="00A1376D"/>
    <w:rsid w:val="00A17576"/>
    <w:rsid w:val="00A4199C"/>
    <w:rsid w:val="00A50100"/>
    <w:rsid w:val="00A50C7B"/>
    <w:rsid w:val="00A64E65"/>
    <w:rsid w:val="00A673A8"/>
    <w:rsid w:val="00A81EEF"/>
    <w:rsid w:val="00A87F81"/>
    <w:rsid w:val="00A95AB2"/>
    <w:rsid w:val="00A96B40"/>
    <w:rsid w:val="00AB0003"/>
    <w:rsid w:val="00AB4F03"/>
    <w:rsid w:val="00AB5FA8"/>
    <w:rsid w:val="00AB6E06"/>
    <w:rsid w:val="00AD74A0"/>
    <w:rsid w:val="00AE0E27"/>
    <w:rsid w:val="00AE505A"/>
    <w:rsid w:val="00AE60A0"/>
    <w:rsid w:val="00AF4EA9"/>
    <w:rsid w:val="00B0042A"/>
    <w:rsid w:val="00B005A1"/>
    <w:rsid w:val="00B0128A"/>
    <w:rsid w:val="00B07CA7"/>
    <w:rsid w:val="00B11091"/>
    <w:rsid w:val="00B20451"/>
    <w:rsid w:val="00B25210"/>
    <w:rsid w:val="00B25D83"/>
    <w:rsid w:val="00B31E37"/>
    <w:rsid w:val="00B3246E"/>
    <w:rsid w:val="00B36E9F"/>
    <w:rsid w:val="00B44278"/>
    <w:rsid w:val="00B45AE4"/>
    <w:rsid w:val="00B4616D"/>
    <w:rsid w:val="00B511DE"/>
    <w:rsid w:val="00B606F9"/>
    <w:rsid w:val="00B64B85"/>
    <w:rsid w:val="00B724E4"/>
    <w:rsid w:val="00B7313D"/>
    <w:rsid w:val="00B804E8"/>
    <w:rsid w:val="00B82D5E"/>
    <w:rsid w:val="00B84B49"/>
    <w:rsid w:val="00B91EB1"/>
    <w:rsid w:val="00B92FD4"/>
    <w:rsid w:val="00B9441D"/>
    <w:rsid w:val="00B95918"/>
    <w:rsid w:val="00BA31DB"/>
    <w:rsid w:val="00BB39C3"/>
    <w:rsid w:val="00BB3F0B"/>
    <w:rsid w:val="00BB7DD9"/>
    <w:rsid w:val="00BC0154"/>
    <w:rsid w:val="00BC01CA"/>
    <w:rsid w:val="00BC2435"/>
    <w:rsid w:val="00BC4CB5"/>
    <w:rsid w:val="00BC78A4"/>
    <w:rsid w:val="00BD274B"/>
    <w:rsid w:val="00BD7069"/>
    <w:rsid w:val="00BE4C8B"/>
    <w:rsid w:val="00BE7548"/>
    <w:rsid w:val="00BF0EFE"/>
    <w:rsid w:val="00BF4F25"/>
    <w:rsid w:val="00BF62F3"/>
    <w:rsid w:val="00C00448"/>
    <w:rsid w:val="00C03F46"/>
    <w:rsid w:val="00C07425"/>
    <w:rsid w:val="00C11797"/>
    <w:rsid w:val="00C14661"/>
    <w:rsid w:val="00C17A78"/>
    <w:rsid w:val="00C20816"/>
    <w:rsid w:val="00C23B83"/>
    <w:rsid w:val="00C30147"/>
    <w:rsid w:val="00C30F97"/>
    <w:rsid w:val="00C40319"/>
    <w:rsid w:val="00C4731A"/>
    <w:rsid w:val="00C52E50"/>
    <w:rsid w:val="00C57FD9"/>
    <w:rsid w:val="00C61760"/>
    <w:rsid w:val="00C6270D"/>
    <w:rsid w:val="00C62C88"/>
    <w:rsid w:val="00C63AA5"/>
    <w:rsid w:val="00C64C8E"/>
    <w:rsid w:val="00C6556D"/>
    <w:rsid w:val="00C672BB"/>
    <w:rsid w:val="00C67B24"/>
    <w:rsid w:val="00C72C47"/>
    <w:rsid w:val="00C761FD"/>
    <w:rsid w:val="00C831F1"/>
    <w:rsid w:val="00C94595"/>
    <w:rsid w:val="00CB0A9D"/>
    <w:rsid w:val="00CB78E0"/>
    <w:rsid w:val="00CC493F"/>
    <w:rsid w:val="00CD38BC"/>
    <w:rsid w:val="00CE036B"/>
    <w:rsid w:val="00CE067A"/>
    <w:rsid w:val="00CE3D88"/>
    <w:rsid w:val="00CE768D"/>
    <w:rsid w:val="00CF3619"/>
    <w:rsid w:val="00D02024"/>
    <w:rsid w:val="00D03356"/>
    <w:rsid w:val="00D03D59"/>
    <w:rsid w:val="00D06FC9"/>
    <w:rsid w:val="00D10A31"/>
    <w:rsid w:val="00D1360A"/>
    <w:rsid w:val="00D13771"/>
    <w:rsid w:val="00D147D6"/>
    <w:rsid w:val="00D515E7"/>
    <w:rsid w:val="00D5281C"/>
    <w:rsid w:val="00D53859"/>
    <w:rsid w:val="00D555E8"/>
    <w:rsid w:val="00D55801"/>
    <w:rsid w:val="00D56289"/>
    <w:rsid w:val="00D57974"/>
    <w:rsid w:val="00D62EA9"/>
    <w:rsid w:val="00D70B92"/>
    <w:rsid w:val="00D74F2C"/>
    <w:rsid w:val="00D82D64"/>
    <w:rsid w:val="00D84F5A"/>
    <w:rsid w:val="00DA3993"/>
    <w:rsid w:val="00DB1CED"/>
    <w:rsid w:val="00DB4B53"/>
    <w:rsid w:val="00DB66DD"/>
    <w:rsid w:val="00DC265D"/>
    <w:rsid w:val="00DD0832"/>
    <w:rsid w:val="00DD202C"/>
    <w:rsid w:val="00DE35C4"/>
    <w:rsid w:val="00DF1027"/>
    <w:rsid w:val="00DF4568"/>
    <w:rsid w:val="00E02547"/>
    <w:rsid w:val="00E0771D"/>
    <w:rsid w:val="00E1218E"/>
    <w:rsid w:val="00E128CB"/>
    <w:rsid w:val="00E1307D"/>
    <w:rsid w:val="00E15D76"/>
    <w:rsid w:val="00E23B2A"/>
    <w:rsid w:val="00E248DF"/>
    <w:rsid w:val="00E44107"/>
    <w:rsid w:val="00E44299"/>
    <w:rsid w:val="00E5214A"/>
    <w:rsid w:val="00E564BC"/>
    <w:rsid w:val="00E61FE4"/>
    <w:rsid w:val="00E63FCF"/>
    <w:rsid w:val="00E77DD6"/>
    <w:rsid w:val="00E83622"/>
    <w:rsid w:val="00E921BA"/>
    <w:rsid w:val="00EA201E"/>
    <w:rsid w:val="00EA6863"/>
    <w:rsid w:val="00EB7173"/>
    <w:rsid w:val="00EB7A9D"/>
    <w:rsid w:val="00EC22D2"/>
    <w:rsid w:val="00ED562F"/>
    <w:rsid w:val="00ED7478"/>
    <w:rsid w:val="00EE5BD2"/>
    <w:rsid w:val="00EE6799"/>
    <w:rsid w:val="00EE744B"/>
    <w:rsid w:val="00EF24D5"/>
    <w:rsid w:val="00EF70AA"/>
    <w:rsid w:val="00F0542A"/>
    <w:rsid w:val="00F0640A"/>
    <w:rsid w:val="00F141C0"/>
    <w:rsid w:val="00F232B8"/>
    <w:rsid w:val="00F30505"/>
    <w:rsid w:val="00F32A6F"/>
    <w:rsid w:val="00F4153A"/>
    <w:rsid w:val="00F50AD8"/>
    <w:rsid w:val="00F5611B"/>
    <w:rsid w:val="00F575A2"/>
    <w:rsid w:val="00F721BF"/>
    <w:rsid w:val="00F72CB5"/>
    <w:rsid w:val="00F771A0"/>
    <w:rsid w:val="00F77A78"/>
    <w:rsid w:val="00F82C06"/>
    <w:rsid w:val="00F86791"/>
    <w:rsid w:val="00F901A9"/>
    <w:rsid w:val="00F90832"/>
    <w:rsid w:val="00F957CC"/>
    <w:rsid w:val="00F9656E"/>
    <w:rsid w:val="00FA00A0"/>
    <w:rsid w:val="00FA0D85"/>
    <w:rsid w:val="00FA5F8E"/>
    <w:rsid w:val="00FA6E98"/>
    <w:rsid w:val="00FB3B77"/>
    <w:rsid w:val="00FB4D54"/>
    <w:rsid w:val="00FC21ED"/>
    <w:rsid w:val="00FC285C"/>
    <w:rsid w:val="00FD3A72"/>
    <w:rsid w:val="00FD736B"/>
    <w:rsid w:val="00FE18C3"/>
    <w:rsid w:val="00FE29BF"/>
    <w:rsid w:val="00FE3D03"/>
    <w:rsid w:val="00FE6126"/>
    <w:rsid w:val="00FF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FollowedHyperlink" w:uiPriority="2"/>
    <w:lsdException w:name="Strong" w:semiHidden="0" w:uiPriority="22" w:unhideWhenUsed="0" w:qFormat="1"/>
    <w:lsdException w:name="Emphasis" w:semiHidden="0" w:uiPriority="20" w:unhideWhenUsed="0" w:qFormat="1"/>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DE35C4"/>
    <w:pPr>
      <w:keepNext/>
      <w:keepLines/>
      <w:framePr w:hSpace="14" w:wrap="around" w:vAnchor="page" w:hAnchor="margin" w:x="95" w:y="621"/>
      <w:suppressAutoHyphens/>
      <w:jc w:val="center"/>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DE35C4"/>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99"/>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link w:val="NormalWebChar"/>
    <w:uiPriority w:val="99"/>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Normal"/>
    <w:autoRedefine/>
    <w:qFormat/>
    <w:rsid w:val="008C1DAC"/>
    <w:pPr>
      <w:framePr w:hSpace="14" w:wrap="around" w:vAnchor="page" w:hAnchor="page" w:x="3786" w:y="620"/>
      <w:numPr>
        <w:numId w:val="9"/>
      </w:numPr>
      <w:suppressAutoHyphens/>
      <w:ind w:left="144" w:hanging="144"/>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paragraph" w:customStyle="1" w:styleId="bullets">
    <w:name w:val="bullets"/>
    <w:basedOn w:val="NormalWeb"/>
    <w:link w:val="bulletsChar"/>
    <w:qFormat/>
    <w:rsid w:val="00ED7478"/>
    <w:pPr>
      <w:spacing w:before="0" w:after="0"/>
    </w:pPr>
    <w:rPr>
      <w:rFonts w:cstheme="minorBidi"/>
      <w:color w:val="000000"/>
      <w:kern w:val="24"/>
    </w:rPr>
  </w:style>
  <w:style w:type="table" w:styleId="TableGrid">
    <w:name w:val="Table Grid"/>
    <w:basedOn w:val="TableNormal"/>
    <w:uiPriority w:val="59"/>
    <w:rsid w:val="00110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ED7478"/>
    <w:rPr>
      <w:rFonts w:eastAsia="Times New Roman"/>
    </w:rPr>
  </w:style>
  <w:style w:type="character" w:customStyle="1" w:styleId="bulletsChar">
    <w:name w:val="bullets Char"/>
    <w:basedOn w:val="NormalWebChar"/>
    <w:link w:val="bullets"/>
    <w:rsid w:val="00ED7478"/>
    <w:rPr>
      <w:rFonts w:eastAsia="Times New Roman" w:cstheme="minorBidi"/>
      <w:color w:val="000000"/>
      <w:kern w:val="24"/>
    </w:rPr>
  </w:style>
  <w:style w:type="paragraph" w:customStyle="1" w:styleId="done">
    <w:name w:val="done"/>
    <w:basedOn w:val="Bulletins"/>
    <w:qFormat/>
    <w:rsid w:val="00E44299"/>
    <w:pPr>
      <w:framePr w:wrap="around"/>
      <w:numPr>
        <w:numId w:val="13"/>
      </w:numPr>
    </w:pPr>
  </w:style>
  <w:style w:type="paragraph" w:customStyle="1" w:styleId="Incomplete">
    <w:name w:val="Incomplete"/>
    <w:autoRedefine/>
    <w:qFormat/>
    <w:rsid w:val="00C67B24"/>
    <w:pPr>
      <w:numPr>
        <w:numId w:val="14"/>
      </w:numPr>
      <w:ind w:left="185" w:hanging="1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FollowedHyperlink" w:uiPriority="2"/>
    <w:lsdException w:name="Strong" w:semiHidden="0" w:uiPriority="22" w:unhideWhenUsed="0" w:qFormat="1"/>
    <w:lsdException w:name="Emphasis" w:semiHidden="0" w:uiPriority="20" w:unhideWhenUsed="0" w:qFormat="1"/>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DE35C4"/>
    <w:pPr>
      <w:keepNext/>
      <w:keepLines/>
      <w:framePr w:hSpace="14" w:wrap="around" w:vAnchor="page" w:hAnchor="margin" w:x="95" w:y="621"/>
      <w:suppressAutoHyphens/>
      <w:jc w:val="center"/>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DE35C4"/>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99"/>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link w:val="NormalWebChar"/>
    <w:uiPriority w:val="99"/>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Normal"/>
    <w:autoRedefine/>
    <w:qFormat/>
    <w:rsid w:val="008C1DAC"/>
    <w:pPr>
      <w:framePr w:hSpace="14" w:wrap="around" w:vAnchor="page" w:hAnchor="page" w:x="3786" w:y="620"/>
      <w:numPr>
        <w:numId w:val="9"/>
      </w:numPr>
      <w:suppressAutoHyphens/>
      <w:ind w:left="144" w:hanging="144"/>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 w:type="paragraph" w:customStyle="1" w:styleId="bullets">
    <w:name w:val="bullets"/>
    <w:basedOn w:val="NormalWeb"/>
    <w:link w:val="bulletsChar"/>
    <w:qFormat/>
    <w:rsid w:val="00ED7478"/>
    <w:pPr>
      <w:spacing w:before="0" w:after="0"/>
    </w:pPr>
    <w:rPr>
      <w:rFonts w:cstheme="minorBidi"/>
      <w:color w:val="000000"/>
      <w:kern w:val="24"/>
    </w:rPr>
  </w:style>
  <w:style w:type="table" w:styleId="TableGrid">
    <w:name w:val="Table Grid"/>
    <w:basedOn w:val="TableNormal"/>
    <w:uiPriority w:val="59"/>
    <w:rsid w:val="00110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ED7478"/>
    <w:rPr>
      <w:rFonts w:eastAsia="Times New Roman"/>
    </w:rPr>
  </w:style>
  <w:style w:type="character" w:customStyle="1" w:styleId="bulletsChar">
    <w:name w:val="bullets Char"/>
    <w:basedOn w:val="NormalWebChar"/>
    <w:link w:val="bullets"/>
    <w:rsid w:val="00ED7478"/>
    <w:rPr>
      <w:rFonts w:eastAsia="Times New Roman" w:cstheme="minorBidi"/>
      <w:color w:val="000000"/>
      <w:kern w:val="24"/>
    </w:rPr>
  </w:style>
  <w:style w:type="paragraph" w:customStyle="1" w:styleId="done">
    <w:name w:val="done"/>
    <w:basedOn w:val="Bulletins"/>
    <w:qFormat/>
    <w:rsid w:val="00E44299"/>
    <w:pPr>
      <w:framePr w:wrap="around"/>
      <w:numPr>
        <w:numId w:val="13"/>
      </w:numPr>
    </w:pPr>
  </w:style>
  <w:style w:type="paragraph" w:customStyle="1" w:styleId="Incomplete">
    <w:name w:val="Incomplete"/>
    <w:autoRedefine/>
    <w:qFormat/>
    <w:rsid w:val="00C67B24"/>
    <w:pPr>
      <w:numPr>
        <w:numId w:val="14"/>
      </w:numPr>
      <w:ind w:left="185" w:hanging="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9393">
      <w:bodyDiv w:val="1"/>
      <w:marLeft w:val="0"/>
      <w:marRight w:val="0"/>
      <w:marTop w:val="0"/>
      <w:marBottom w:val="0"/>
      <w:divBdr>
        <w:top w:val="none" w:sz="0" w:space="0" w:color="auto"/>
        <w:left w:val="none" w:sz="0" w:space="0" w:color="auto"/>
        <w:bottom w:val="none" w:sz="0" w:space="0" w:color="auto"/>
        <w:right w:val="none" w:sz="0" w:space="0" w:color="auto"/>
      </w:divBdr>
    </w:div>
    <w:div w:id="122818871">
      <w:bodyDiv w:val="1"/>
      <w:marLeft w:val="0"/>
      <w:marRight w:val="0"/>
      <w:marTop w:val="0"/>
      <w:marBottom w:val="0"/>
      <w:divBdr>
        <w:top w:val="none" w:sz="0" w:space="0" w:color="auto"/>
        <w:left w:val="none" w:sz="0" w:space="0" w:color="auto"/>
        <w:bottom w:val="none" w:sz="0" w:space="0" w:color="auto"/>
        <w:right w:val="none" w:sz="0" w:space="0" w:color="auto"/>
      </w:divBdr>
    </w:div>
    <w:div w:id="164245451">
      <w:bodyDiv w:val="1"/>
      <w:marLeft w:val="0"/>
      <w:marRight w:val="0"/>
      <w:marTop w:val="0"/>
      <w:marBottom w:val="0"/>
      <w:divBdr>
        <w:top w:val="none" w:sz="0" w:space="0" w:color="auto"/>
        <w:left w:val="none" w:sz="0" w:space="0" w:color="auto"/>
        <w:bottom w:val="none" w:sz="0" w:space="0" w:color="auto"/>
        <w:right w:val="none" w:sz="0" w:space="0" w:color="auto"/>
      </w:divBdr>
    </w:div>
    <w:div w:id="305934375">
      <w:bodyDiv w:val="1"/>
      <w:marLeft w:val="0"/>
      <w:marRight w:val="0"/>
      <w:marTop w:val="0"/>
      <w:marBottom w:val="0"/>
      <w:divBdr>
        <w:top w:val="none" w:sz="0" w:space="0" w:color="auto"/>
        <w:left w:val="none" w:sz="0" w:space="0" w:color="auto"/>
        <w:bottom w:val="none" w:sz="0" w:space="0" w:color="auto"/>
        <w:right w:val="none" w:sz="0" w:space="0" w:color="auto"/>
      </w:divBdr>
    </w:div>
    <w:div w:id="381247513">
      <w:bodyDiv w:val="1"/>
      <w:marLeft w:val="0"/>
      <w:marRight w:val="0"/>
      <w:marTop w:val="0"/>
      <w:marBottom w:val="0"/>
      <w:divBdr>
        <w:top w:val="none" w:sz="0" w:space="0" w:color="auto"/>
        <w:left w:val="none" w:sz="0" w:space="0" w:color="auto"/>
        <w:bottom w:val="none" w:sz="0" w:space="0" w:color="auto"/>
        <w:right w:val="none" w:sz="0" w:space="0" w:color="auto"/>
      </w:divBdr>
    </w:div>
    <w:div w:id="636836717">
      <w:bodyDiv w:val="1"/>
      <w:marLeft w:val="0"/>
      <w:marRight w:val="0"/>
      <w:marTop w:val="0"/>
      <w:marBottom w:val="0"/>
      <w:divBdr>
        <w:top w:val="none" w:sz="0" w:space="0" w:color="auto"/>
        <w:left w:val="none" w:sz="0" w:space="0" w:color="auto"/>
        <w:bottom w:val="none" w:sz="0" w:space="0" w:color="auto"/>
        <w:right w:val="none" w:sz="0" w:space="0" w:color="auto"/>
      </w:divBdr>
    </w:div>
    <w:div w:id="694692325">
      <w:bodyDiv w:val="1"/>
      <w:marLeft w:val="0"/>
      <w:marRight w:val="0"/>
      <w:marTop w:val="0"/>
      <w:marBottom w:val="0"/>
      <w:divBdr>
        <w:top w:val="none" w:sz="0" w:space="0" w:color="auto"/>
        <w:left w:val="none" w:sz="0" w:space="0" w:color="auto"/>
        <w:bottom w:val="none" w:sz="0" w:space="0" w:color="auto"/>
        <w:right w:val="none" w:sz="0" w:space="0" w:color="auto"/>
      </w:divBdr>
    </w:div>
    <w:div w:id="823355993">
      <w:bodyDiv w:val="1"/>
      <w:marLeft w:val="0"/>
      <w:marRight w:val="0"/>
      <w:marTop w:val="0"/>
      <w:marBottom w:val="0"/>
      <w:divBdr>
        <w:top w:val="none" w:sz="0" w:space="0" w:color="auto"/>
        <w:left w:val="none" w:sz="0" w:space="0" w:color="auto"/>
        <w:bottom w:val="none" w:sz="0" w:space="0" w:color="auto"/>
        <w:right w:val="none" w:sz="0" w:space="0" w:color="auto"/>
      </w:divBdr>
    </w:div>
    <w:div w:id="1138570467">
      <w:bodyDiv w:val="1"/>
      <w:marLeft w:val="0"/>
      <w:marRight w:val="0"/>
      <w:marTop w:val="0"/>
      <w:marBottom w:val="0"/>
      <w:divBdr>
        <w:top w:val="none" w:sz="0" w:space="0" w:color="auto"/>
        <w:left w:val="none" w:sz="0" w:space="0" w:color="auto"/>
        <w:bottom w:val="none" w:sz="0" w:space="0" w:color="auto"/>
        <w:right w:val="none" w:sz="0" w:space="0" w:color="auto"/>
      </w:divBdr>
      <w:divsChild>
        <w:div w:id="115686872">
          <w:marLeft w:val="0"/>
          <w:marRight w:val="0"/>
          <w:marTop w:val="0"/>
          <w:marBottom w:val="0"/>
          <w:divBdr>
            <w:top w:val="none" w:sz="0" w:space="0" w:color="auto"/>
            <w:left w:val="none" w:sz="0" w:space="0" w:color="auto"/>
            <w:bottom w:val="none" w:sz="0" w:space="0" w:color="auto"/>
            <w:right w:val="none" w:sz="0" w:space="0" w:color="auto"/>
          </w:divBdr>
          <w:divsChild>
            <w:div w:id="1998143022">
              <w:marLeft w:val="0"/>
              <w:marRight w:val="0"/>
              <w:marTop w:val="0"/>
              <w:marBottom w:val="0"/>
              <w:divBdr>
                <w:top w:val="none" w:sz="0" w:space="0" w:color="auto"/>
                <w:left w:val="none" w:sz="0" w:space="0" w:color="auto"/>
                <w:bottom w:val="none" w:sz="0" w:space="0" w:color="auto"/>
                <w:right w:val="none" w:sz="0" w:space="0" w:color="auto"/>
              </w:divBdr>
            </w:div>
          </w:divsChild>
        </w:div>
        <w:div w:id="403845481">
          <w:marLeft w:val="0"/>
          <w:marRight w:val="0"/>
          <w:marTop w:val="0"/>
          <w:marBottom w:val="0"/>
          <w:divBdr>
            <w:top w:val="none" w:sz="0" w:space="0" w:color="auto"/>
            <w:left w:val="none" w:sz="0" w:space="0" w:color="auto"/>
            <w:bottom w:val="none" w:sz="0" w:space="0" w:color="auto"/>
            <w:right w:val="none" w:sz="0" w:space="0" w:color="auto"/>
          </w:divBdr>
          <w:divsChild>
            <w:div w:id="76750644">
              <w:marLeft w:val="0"/>
              <w:marRight w:val="0"/>
              <w:marTop w:val="0"/>
              <w:marBottom w:val="0"/>
              <w:divBdr>
                <w:top w:val="none" w:sz="0" w:space="0" w:color="auto"/>
                <w:left w:val="none" w:sz="0" w:space="0" w:color="auto"/>
                <w:bottom w:val="none" w:sz="0" w:space="0" w:color="auto"/>
                <w:right w:val="none" w:sz="0" w:space="0" w:color="auto"/>
              </w:divBdr>
            </w:div>
          </w:divsChild>
        </w:div>
        <w:div w:id="752433739">
          <w:marLeft w:val="0"/>
          <w:marRight w:val="0"/>
          <w:marTop w:val="0"/>
          <w:marBottom w:val="0"/>
          <w:divBdr>
            <w:top w:val="none" w:sz="0" w:space="0" w:color="auto"/>
            <w:left w:val="none" w:sz="0" w:space="0" w:color="auto"/>
            <w:bottom w:val="none" w:sz="0" w:space="0" w:color="auto"/>
            <w:right w:val="none" w:sz="0" w:space="0" w:color="auto"/>
          </w:divBdr>
          <w:divsChild>
            <w:div w:id="282539867">
              <w:marLeft w:val="0"/>
              <w:marRight w:val="0"/>
              <w:marTop w:val="0"/>
              <w:marBottom w:val="0"/>
              <w:divBdr>
                <w:top w:val="none" w:sz="0" w:space="0" w:color="auto"/>
                <w:left w:val="none" w:sz="0" w:space="0" w:color="auto"/>
                <w:bottom w:val="none" w:sz="0" w:space="0" w:color="auto"/>
                <w:right w:val="none" w:sz="0" w:space="0" w:color="auto"/>
              </w:divBdr>
            </w:div>
          </w:divsChild>
        </w:div>
        <w:div w:id="1238324631">
          <w:marLeft w:val="0"/>
          <w:marRight w:val="0"/>
          <w:marTop w:val="0"/>
          <w:marBottom w:val="0"/>
          <w:divBdr>
            <w:top w:val="none" w:sz="0" w:space="0" w:color="auto"/>
            <w:left w:val="none" w:sz="0" w:space="0" w:color="auto"/>
            <w:bottom w:val="none" w:sz="0" w:space="0" w:color="auto"/>
            <w:right w:val="none" w:sz="0" w:space="0" w:color="auto"/>
          </w:divBdr>
          <w:divsChild>
            <w:div w:id="434517431">
              <w:marLeft w:val="0"/>
              <w:marRight w:val="0"/>
              <w:marTop w:val="0"/>
              <w:marBottom w:val="0"/>
              <w:divBdr>
                <w:top w:val="none" w:sz="0" w:space="0" w:color="auto"/>
                <w:left w:val="none" w:sz="0" w:space="0" w:color="auto"/>
                <w:bottom w:val="none" w:sz="0" w:space="0" w:color="auto"/>
                <w:right w:val="none" w:sz="0" w:space="0" w:color="auto"/>
              </w:divBdr>
            </w:div>
          </w:divsChild>
        </w:div>
        <w:div w:id="1472135495">
          <w:marLeft w:val="0"/>
          <w:marRight w:val="0"/>
          <w:marTop w:val="0"/>
          <w:marBottom w:val="0"/>
          <w:divBdr>
            <w:top w:val="none" w:sz="0" w:space="0" w:color="auto"/>
            <w:left w:val="none" w:sz="0" w:space="0" w:color="auto"/>
            <w:bottom w:val="none" w:sz="0" w:space="0" w:color="auto"/>
            <w:right w:val="none" w:sz="0" w:space="0" w:color="auto"/>
          </w:divBdr>
          <w:divsChild>
            <w:div w:id="65303672">
              <w:marLeft w:val="0"/>
              <w:marRight w:val="0"/>
              <w:marTop w:val="0"/>
              <w:marBottom w:val="0"/>
              <w:divBdr>
                <w:top w:val="none" w:sz="0" w:space="0" w:color="auto"/>
                <w:left w:val="none" w:sz="0" w:space="0" w:color="auto"/>
                <w:bottom w:val="none" w:sz="0" w:space="0" w:color="auto"/>
                <w:right w:val="none" w:sz="0" w:space="0" w:color="auto"/>
              </w:divBdr>
            </w:div>
          </w:divsChild>
        </w:div>
        <w:div w:id="1838763455">
          <w:marLeft w:val="0"/>
          <w:marRight w:val="0"/>
          <w:marTop w:val="0"/>
          <w:marBottom w:val="0"/>
          <w:divBdr>
            <w:top w:val="none" w:sz="0" w:space="0" w:color="auto"/>
            <w:left w:val="none" w:sz="0" w:space="0" w:color="auto"/>
            <w:bottom w:val="none" w:sz="0" w:space="0" w:color="auto"/>
            <w:right w:val="none" w:sz="0" w:space="0" w:color="auto"/>
          </w:divBdr>
          <w:divsChild>
            <w:div w:id="2017998755">
              <w:marLeft w:val="0"/>
              <w:marRight w:val="0"/>
              <w:marTop w:val="0"/>
              <w:marBottom w:val="0"/>
              <w:divBdr>
                <w:top w:val="none" w:sz="0" w:space="0" w:color="auto"/>
                <w:left w:val="none" w:sz="0" w:space="0" w:color="auto"/>
                <w:bottom w:val="none" w:sz="0" w:space="0" w:color="auto"/>
                <w:right w:val="none" w:sz="0" w:space="0" w:color="auto"/>
              </w:divBdr>
            </w:div>
          </w:divsChild>
        </w:div>
        <w:div w:id="1919292246">
          <w:marLeft w:val="0"/>
          <w:marRight w:val="0"/>
          <w:marTop w:val="0"/>
          <w:marBottom w:val="0"/>
          <w:divBdr>
            <w:top w:val="none" w:sz="0" w:space="0" w:color="auto"/>
            <w:left w:val="none" w:sz="0" w:space="0" w:color="auto"/>
            <w:bottom w:val="none" w:sz="0" w:space="0" w:color="auto"/>
            <w:right w:val="none" w:sz="0" w:space="0" w:color="auto"/>
          </w:divBdr>
          <w:divsChild>
            <w:div w:id="1520503508">
              <w:marLeft w:val="0"/>
              <w:marRight w:val="0"/>
              <w:marTop w:val="0"/>
              <w:marBottom w:val="0"/>
              <w:divBdr>
                <w:top w:val="none" w:sz="0" w:space="0" w:color="auto"/>
                <w:left w:val="none" w:sz="0" w:space="0" w:color="auto"/>
                <w:bottom w:val="none" w:sz="0" w:space="0" w:color="auto"/>
                <w:right w:val="none" w:sz="0" w:space="0" w:color="auto"/>
              </w:divBdr>
            </w:div>
          </w:divsChild>
        </w:div>
        <w:div w:id="2114129743">
          <w:marLeft w:val="0"/>
          <w:marRight w:val="0"/>
          <w:marTop w:val="0"/>
          <w:marBottom w:val="0"/>
          <w:divBdr>
            <w:top w:val="none" w:sz="0" w:space="0" w:color="auto"/>
            <w:left w:val="none" w:sz="0" w:space="0" w:color="auto"/>
            <w:bottom w:val="none" w:sz="0" w:space="0" w:color="auto"/>
            <w:right w:val="none" w:sz="0" w:space="0" w:color="auto"/>
          </w:divBdr>
          <w:divsChild>
            <w:div w:id="17259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6719">
      <w:bodyDiv w:val="1"/>
      <w:marLeft w:val="0"/>
      <w:marRight w:val="0"/>
      <w:marTop w:val="0"/>
      <w:marBottom w:val="0"/>
      <w:divBdr>
        <w:top w:val="none" w:sz="0" w:space="0" w:color="auto"/>
        <w:left w:val="none" w:sz="0" w:space="0" w:color="auto"/>
        <w:bottom w:val="none" w:sz="0" w:space="0" w:color="auto"/>
        <w:right w:val="none" w:sz="0" w:space="0" w:color="auto"/>
      </w:divBdr>
    </w:div>
    <w:div w:id="1312057514">
      <w:bodyDiv w:val="1"/>
      <w:marLeft w:val="0"/>
      <w:marRight w:val="0"/>
      <w:marTop w:val="0"/>
      <w:marBottom w:val="0"/>
      <w:divBdr>
        <w:top w:val="none" w:sz="0" w:space="0" w:color="auto"/>
        <w:left w:val="none" w:sz="0" w:space="0" w:color="auto"/>
        <w:bottom w:val="none" w:sz="0" w:space="0" w:color="auto"/>
        <w:right w:val="none" w:sz="0" w:space="0" w:color="auto"/>
      </w:divBdr>
    </w:div>
    <w:div w:id="1571234071">
      <w:bodyDiv w:val="1"/>
      <w:marLeft w:val="0"/>
      <w:marRight w:val="0"/>
      <w:marTop w:val="0"/>
      <w:marBottom w:val="0"/>
      <w:divBdr>
        <w:top w:val="none" w:sz="0" w:space="0" w:color="auto"/>
        <w:left w:val="none" w:sz="0" w:space="0" w:color="auto"/>
        <w:bottom w:val="none" w:sz="0" w:space="0" w:color="auto"/>
        <w:right w:val="none" w:sz="0" w:space="0" w:color="auto"/>
      </w:divBdr>
      <w:divsChild>
        <w:div w:id="194849260">
          <w:marLeft w:val="0"/>
          <w:marRight w:val="0"/>
          <w:marTop w:val="0"/>
          <w:marBottom w:val="0"/>
          <w:divBdr>
            <w:top w:val="none" w:sz="0" w:space="0" w:color="auto"/>
            <w:left w:val="none" w:sz="0" w:space="0" w:color="auto"/>
            <w:bottom w:val="none" w:sz="0" w:space="0" w:color="auto"/>
            <w:right w:val="none" w:sz="0" w:space="0" w:color="auto"/>
          </w:divBdr>
          <w:divsChild>
            <w:div w:id="2824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387">
      <w:bodyDiv w:val="1"/>
      <w:marLeft w:val="0"/>
      <w:marRight w:val="0"/>
      <w:marTop w:val="0"/>
      <w:marBottom w:val="0"/>
      <w:divBdr>
        <w:top w:val="none" w:sz="0" w:space="0" w:color="auto"/>
        <w:left w:val="none" w:sz="0" w:space="0" w:color="auto"/>
        <w:bottom w:val="none" w:sz="0" w:space="0" w:color="auto"/>
        <w:right w:val="none" w:sz="0" w:space="0" w:color="auto"/>
      </w:divBdr>
    </w:div>
    <w:div w:id="1611890441">
      <w:bodyDiv w:val="1"/>
      <w:marLeft w:val="0"/>
      <w:marRight w:val="0"/>
      <w:marTop w:val="0"/>
      <w:marBottom w:val="0"/>
      <w:divBdr>
        <w:top w:val="none" w:sz="0" w:space="0" w:color="auto"/>
        <w:left w:val="none" w:sz="0" w:space="0" w:color="auto"/>
        <w:bottom w:val="none" w:sz="0" w:space="0" w:color="auto"/>
        <w:right w:val="none" w:sz="0" w:space="0" w:color="auto"/>
      </w:divBdr>
    </w:div>
    <w:div w:id="1886093039">
      <w:bodyDiv w:val="1"/>
      <w:marLeft w:val="0"/>
      <w:marRight w:val="0"/>
      <w:marTop w:val="0"/>
      <w:marBottom w:val="0"/>
      <w:divBdr>
        <w:top w:val="none" w:sz="0" w:space="0" w:color="auto"/>
        <w:left w:val="none" w:sz="0" w:space="0" w:color="auto"/>
        <w:bottom w:val="none" w:sz="0" w:space="0" w:color="auto"/>
        <w:right w:val="none" w:sz="0" w:space="0" w:color="auto"/>
      </w:divBdr>
    </w:div>
    <w:div w:id="1915814453">
      <w:bodyDiv w:val="1"/>
      <w:marLeft w:val="0"/>
      <w:marRight w:val="0"/>
      <w:marTop w:val="0"/>
      <w:marBottom w:val="0"/>
      <w:divBdr>
        <w:top w:val="none" w:sz="0" w:space="0" w:color="auto"/>
        <w:left w:val="none" w:sz="0" w:space="0" w:color="auto"/>
        <w:bottom w:val="none" w:sz="0" w:space="0" w:color="auto"/>
        <w:right w:val="none" w:sz="0" w:space="0" w:color="auto"/>
      </w:divBdr>
      <w:divsChild>
        <w:div w:id="234168726">
          <w:marLeft w:val="0"/>
          <w:marRight w:val="0"/>
          <w:marTop w:val="0"/>
          <w:marBottom w:val="0"/>
          <w:divBdr>
            <w:top w:val="none" w:sz="0" w:space="0" w:color="auto"/>
            <w:left w:val="none" w:sz="0" w:space="0" w:color="auto"/>
            <w:bottom w:val="none" w:sz="0" w:space="0" w:color="auto"/>
            <w:right w:val="none" w:sz="0" w:space="0" w:color="auto"/>
          </w:divBdr>
          <w:divsChild>
            <w:div w:id="2118594267">
              <w:marLeft w:val="0"/>
              <w:marRight w:val="0"/>
              <w:marTop w:val="0"/>
              <w:marBottom w:val="0"/>
              <w:divBdr>
                <w:top w:val="none" w:sz="0" w:space="0" w:color="auto"/>
                <w:left w:val="none" w:sz="0" w:space="0" w:color="auto"/>
                <w:bottom w:val="none" w:sz="0" w:space="0" w:color="auto"/>
                <w:right w:val="none" w:sz="0" w:space="0" w:color="auto"/>
              </w:divBdr>
              <w:divsChild>
                <w:div w:id="960839574">
                  <w:marLeft w:val="0"/>
                  <w:marRight w:val="0"/>
                  <w:marTop w:val="0"/>
                  <w:marBottom w:val="0"/>
                  <w:divBdr>
                    <w:top w:val="none" w:sz="0" w:space="0" w:color="auto"/>
                    <w:left w:val="none" w:sz="0" w:space="0" w:color="auto"/>
                    <w:bottom w:val="none" w:sz="0" w:space="0" w:color="auto"/>
                    <w:right w:val="none" w:sz="0" w:space="0" w:color="auto"/>
                  </w:divBdr>
                  <w:divsChild>
                    <w:div w:id="16569564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68383734">
          <w:marLeft w:val="0"/>
          <w:marRight w:val="0"/>
          <w:marTop w:val="0"/>
          <w:marBottom w:val="0"/>
          <w:divBdr>
            <w:top w:val="none" w:sz="0" w:space="0" w:color="auto"/>
            <w:left w:val="none" w:sz="0" w:space="0" w:color="auto"/>
            <w:bottom w:val="none" w:sz="0" w:space="0" w:color="auto"/>
            <w:right w:val="none" w:sz="0" w:space="0" w:color="auto"/>
          </w:divBdr>
          <w:divsChild>
            <w:div w:id="1389954154">
              <w:marLeft w:val="0"/>
              <w:marRight w:val="0"/>
              <w:marTop w:val="0"/>
              <w:marBottom w:val="0"/>
              <w:divBdr>
                <w:top w:val="none" w:sz="0" w:space="0" w:color="auto"/>
                <w:left w:val="none" w:sz="0" w:space="0" w:color="auto"/>
                <w:bottom w:val="none" w:sz="0" w:space="0" w:color="auto"/>
                <w:right w:val="none" w:sz="0" w:space="0" w:color="auto"/>
              </w:divBdr>
              <w:divsChild>
                <w:div w:id="4310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8360">
      <w:bodyDiv w:val="1"/>
      <w:marLeft w:val="0"/>
      <w:marRight w:val="0"/>
      <w:marTop w:val="0"/>
      <w:marBottom w:val="0"/>
      <w:divBdr>
        <w:top w:val="none" w:sz="0" w:space="0" w:color="auto"/>
        <w:left w:val="none" w:sz="0" w:space="0" w:color="auto"/>
        <w:bottom w:val="none" w:sz="0" w:space="0" w:color="auto"/>
        <w:right w:val="none" w:sz="0" w:space="0" w:color="auto"/>
      </w:divBdr>
      <w:divsChild>
        <w:div w:id="82259908">
          <w:marLeft w:val="0"/>
          <w:marRight w:val="0"/>
          <w:marTop w:val="0"/>
          <w:marBottom w:val="0"/>
          <w:divBdr>
            <w:top w:val="none" w:sz="0" w:space="0" w:color="auto"/>
            <w:left w:val="none" w:sz="0" w:space="0" w:color="auto"/>
            <w:bottom w:val="none" w:sz="0" w:space="0" w:color="auto"/>
            <w:right w:val="none" w:sz="0" w:space="0" w:color="auto"/>
          </w:divBdr>
          <w:divsChild>
            <w:div w:id="950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therrealm.org/governance" TargetMode="External"/><Relationship Id="rId13" Type="http://schemas.openxmlformats.org/officeDocument/2006/relationships/hyperlink" Target="https://github.com/orgs/other-realm/projects/2/views/1?pane=issue&amp;itemId=24800246" TargetMode="External"/><Relationship Id="rId18" Type="http://schemas.openxmlformats.org/officeDocument/2006/relationships/hyperlink" Target="https://github.com/orgs/other-realm/projects/2/views/1?pane=issue&amp;itemId=2480165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orgs/other-realm/projects/2/views/1?pane=issue&amp;itemId=27063924" TargetMode="External"/><Relationship Id="rId12" Type="http://schemas.openxmlformats.org/officeDocument/2006/relationships/hyperlink" Target="https://github.com/orgs/other-realm/projects/2/views/1?pane=issue&amp;itemId=25033920" TargetMode="External"/><Relationship Id="rId17" Type="http://schemas.openxmlformats.org/officeDocument/2006/relationships/hyperlink" Target="https://github.com/orgs/other-realm/projects/2/views/1?pane=issue&amp;itemId=27076032" TargetMode="External"/><Relationship Id="rId2" Type="http://schemas.openxmlformats.org/officeDocument/2006/relationships/numbering" Target="numbering.xml"/><Relationship Id="rId16" Type="http://schemas.openxmlformats.org/officeDocument/2006/relationships/hyperlink" Target="https://github.com/orgs/other-realm/projects/2/views/1?pane=issue&amp;itemId=24804184" TargetMode="External"/><Relationship Id="rId20" Type="http://schemas.openxmlformats.org/officeDocument/2006/relationships/hyperlink" Target="https://github.com/orgs/other-realm/projects/2/views/1?pane=issue&amp;itemId=3594991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other-realm/projects/2/views/1?pane=issue&amp;itemId=24952546" TargetMode="External"/><Relationship Id="rId5" Type="http://schemas.openxmlformats.org/officeDocument/2006/relationships/settings" Target="settings.xml"/><Relationship Id="rId15" Type="http://schemas.openxmlformats.org/officeDocument/2006/relationships/hyperlink" Target="https://github.com/orgs/other-realm/projects/2/views/1?pane=issue&amp;itemId=43284309" TargetMode="External"/><Relationship Id="rId10" Type="http://schemas.openxmlformats.org/officeDocument/2006/relationships/hyperlink" Target="https://github.com/orgs/other-realm/projects/2/views/1?pane=issue&amp;itemId=24952479" TargetMode="External"/><Relationship Id="rId19" Type="http://schemas.openxmlformats.org/officeDocument/2006/relationships/hyperlink" Target="https://github.com/orgs/other-realm/projects/2/views/1?pane=issue&amp;itemId=35767347" TargetMode="External"/><Relationship Id="rId4" Type="http://schemas.microsoft.com/office/2007/relationships/stylesWithEffects" Target="stylesWithEffects.xml"/><Relationship Id="rId9" Type="http://schemas.openxmlformats.org/officeDocument/2006/relationships/hyperlink" Target="https://github.com/orgs/other-realm/projects/2/views/1?pane=issue&amp;itemId=24949757" TargetMode="External"/><Relationship Id="rId14" Type="http://schemas.openxmlformats.org/officeDocument/2006/relationships/hyperlink" Target="An%20Arduino%20sole%20pressure%20distribution%20mapping%20syste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spark\BetterBusinessModelCanvas%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3BD98E-A6C2-43CF-AB0B-5CF415F7A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BetterBusinessModelCanvas .dotx</Template>
  <TotalTime>8239</TotalTime>
  <Pages>1</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Better Business Model Canvas</vt:lpstr>
    </vt:vector>
  </TitlesOfParts>
  <Company/>
  <LinksUpToDate>false</LinksUpToDate>
  <CharactersWithSpaces>6213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Business Model Canvas</dc:title>
  <dc:subject/>
  <dc:creator>Aaron E-J</dc:creator>
  <cp:keywords/>
  <dc:description/>
  <cp:lastModifiedBy>Aaron E-J</cp:lastModifiedBy>
  <cp:revision>62</cp:revision>
  <dcterms:created xsi:type="dcterms:W3CDTF">2023-08-04T18:41:00Z</dcterms:created>
  <dcterms:modified xsi:type="dcterms:W3CDTF">2023-11-03T17:57:00Z</dcterms:modified>
</cp:coreProperties>
</file>